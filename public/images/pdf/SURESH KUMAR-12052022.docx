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27" w:type="pct"/>
        <w:tblInd w:w="-2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4500"/>
        <w:gridCol w:w="6699"/>
      </w:tblGrid>
      <w:tr w:rsidR="002C2CDD" w:rsidRPr="00906BEE" w14:paraId="5F80FFE9" w14:textId="77777777" w:rsidTr="0097698E">
        <w:trPr>
          <w:trHeight w:val="13546"/>
        </w:trPr>
        <w:tc>
          <w:tcPr>
            <w:tcW w:w="4500" w:type="dxa"/>
            <w:tcMar>
              <w:top w:w="504" w:type="dxa"/>
              <w:right w:w="720" w:type="dxa"/>
            </w:tcMar>
          </w:tcPr>
          <w:p w14:paraId="5F81DA24" w14:textId="2778445D" w:rsidR="00523479" w:rsidRPr="00906BEE" w:rsidRDefault="00E02DCD" w:rsidP="00BB4F38">
            <w:pPr>
              <w:pStyle w:val="Initials"/>
              <w:jc w:val="left"/>
            </w:pPr>
            <w:r w:rsidRPr="00906BEE"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CD1E993" wp14:editId="15577246">
                      <wp:simplePos x="0" y="0"/>
                      <wp:positionH relativeFrom="column">
                        <wp:posOffset>-365760</wp:posOffset>
                      </wp:positionH>
                      <wp:positionV relativeFrom="page">
                        <wp:posOffset>-454025</wp:posOffset>
                      </wp:positionV>
                      <wp:extent cx="7208520" cy="1810385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08520" cy="1810385"/>
                                <a:chOff x="0" y="0"/>
                                <a:chExt cx="6665913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6" y="419100"/>
                                  <a:ext cx="5532437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group w14:anchorId="29983AAB" id="Group 1" o:spid="_x0000_s1026" alt="Title: Header graphics" style="position:absolute;margin-left:-28.8pt;margin-top:-35.75pt;width:567.6pt;height:142.55pt;z-index:-251657216;mso-height-percent:180;mso-position-vertical-relative:page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BF74D4">
              <w:t xml:space="preserve"> </w:t>
            </w:r>
            <w:r w:rsidR="0014064B">
              <w:t>S</w:t>
            </w:r>
            <w:r w:rsidR="00BF74D4">
              <w:t>K</w:t>
            </w:r>
            <w:r w:rsidR="0046729A">
              <w:t xml:space="preserve">   </w:t>
            </w:r>
          </w:p>
          <w:p w14:paraId="139A70D8" w14:textId="77777777" w:rsidR="00A50939" w:rsidRPr="00906BEE" w:rsidRDefault="00DD42AB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9FD4E389587F40B19945B2A0002C7D01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7D4B8CB8" w14:textId="028BCCE0" w:rsidR="00A2687D" w:rsidRDefault="00A2687D" w:rsidP="007569C1">
            <w:pPr>
              <w:pStyle w:val="Heading3"/>
              <w:rPr>
                <w:rFonts w:asciiTheme="minorHAnsi" w:eastAsiaTheme="minorHAnsi" w:hAnsiTheme="minorHAnsi" w:cstheme="minorBidi"/>
                <w:caps w:val="0"/>
                <w:sz w:val="20"/>
                <w:szCs w:val="20"/>
              </w:rPr>
            </w:pPr>
            <w:r w:rsidRPr="00A2687D">
              <w:rPr>
                <w:rFonts w:asciiTheme="minorHAnsi" w:eastAsiaTheme="minorHAnsi" w:hAnsiTheme="minorHAnsi" w:cstheme="minorBidi"/>
                <w:caps w:val="0"/>
                <w:sz w:val="20"/>
                <w:szCs w:val="20"/>
              </w:rPr>
              <w:t xml:space="preserve">To enhance my professional skills, capabilities and knowledge in an organization, where the ultimate motive is Professional satisfaction. </w:t>
            </w:r>
            <w:r>
              <w:rPr>
                <w:rFonts w:asciiTheme="minorHAnsi" w:eastAsiaTheme="minorHAnsi" w:hAnsiTheme="minorHAnsi" w:cstheme="minorBidi"/>
                <w:caps w:val="0"/>
                <w:sz w:val="20"/>
                <w:szCs w:val="20"/>
              </w:rPr>
              <w:t>Dynamic Professional with 10 years of experience</w:t>
            </w:r>
            <w:r w:rsidRPr="00A2687D">
              <w:rPr>
                <w:rFonts w:asciiTheme="minorHAnsi" w:eastAsiaTheme="minorHAnsi" w:hAnsiTheme="minorHAnsi" w:cstheme="minorBidi"/>
                <w:caps w:val="0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caps w:val="0"/>
                <w:sz w:val="20"/>
                <w:szCs w:val="20"/>
              </w:rPr>
              <w:t xml:space="preserve">in </w:t>
            </w:r>
            <w:r w:rsidRPr="00A2687D">
              <w:rPr>
                <w:rFonts w:asciiTheme="minorHAnsi" w:eastAsiaTheme="minorHAnsi" w:hAnsiTheme="minorHAnsi" w:cstheme="minorBidi"/>
                <w:caps w:val="0"/>
                <w:sz w:val="20"/>
                <w:szCs w:val="20"/>
              </w:rPr>
              <w:t>fields of Distribution, Inventory Management, Purchasing, Logistics, accounts &amp; all commercial activity.</w:t>
            </w:r>
          </w:p>
          <w:p w14:paraId="19704F5A" w14:textId="77777777" w:rsidR="00A2687D" w:rsidRDefault="00A2687D" w:rsidP="007569C1">
            <w:pPr>
              <w:pStyle w:val="Heading3"/>
              <w:rPr>
                <w:rFonts w:asciiTheme="minorHAnsi" w:eastAsiaTheme="minorHAnsi" w:hAnsiTheme="minorHAnsi" w:cstheme="minorBidi"/>
                <w:caps w:val="0"/>
                <w:sz w:val="20"/>
                <w:szCs w:val="20"/>
              </w:rPr>
            </w:pPr>
          </w:p>
          <w:p w14:paraId="72CDB7FC" w14:textId="56627005" w:rsidR="002C2CDD" w:rsidRPr="00906BEE" w:rsidRDefault="004D64E1" w:rsidP="007569C1">
            <w:pPr>
              <w:pStyle w:val="Heading3"/>
            </w:pPr>
            <w:r>
              <w:t xml:space="preserve">IT </w:t>
            </w:r>
            <w:sdt>
              <w:sdtPr>
                <w:alias w:val="Skills:"/>
                <w:tag w:val="Skills:"/>
                <w:id w:val="1490835561"/>
                <w:placeholder>
                  <w:docPart w:val="FE01038793F14021B4B2717946639AC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4D64E1">
                  <w:rPr>
                    <w:sz w:val="28"/>
                    <w:szCs w:val="22"/>
                  </w:rPr>
                  <w:t>Skills</w:t>
                </w:r>
              </w:sdtContent>
            </w:sdt>
          </w:p>
          <w:p w14:paraId="40C1795B" w14:textId="5DB44078" w:rsidR="00A2687D" w:rsidRPr="00327712" w:rsidRDefault="00A2687D" w:rsidP="00A2687D">
            <w:pPr>
              <w:pStyle w:val="NoSpacing"/>
              <w:jc w:val="both"/>
              <w:rPr>
                <w:rFonts w:cstheme="minorHAnsi"/>
                <w:bCs/>
                <w:color w:val="262626" w:themeColor="text1" w:themeTint="D9"/>
                <w:lang w:eastAsia="en-GB"/>
              </w:rPr>
            </w:pPr>
            <w:r w:rsidRPr="004A776B">
              <w:rPr>
                <w:rFonts w:cstheme="minorHAnsi"/>
                <w:b/>
                <w:color w:val="262626" w:themeColor="text1" w:themeTint="D9"/>
                <w:lang w:eastAsia="en-GB"/>
              </w:rPr>
              <w:t>MS Office</w:t>
            </w:r>
            <w:r>
              <w:rPr>
                <w:rFonts w:cstheme="minorHAnsi"/>
                <w:b/>
                <w:color w:val="262626" w:themeColor="text1" w:themeTint="D9"/>
                <w:lang w:eastAsia="en-GB"/>
              </w:rPr>
              <w:t xml:space="preserve"> </w:t>
            </w:r>
            <w:r w:rsidR="00B431AA">
              <w:rPr>
                <w:rFonts w:cstheme="minorHAnsi"/>
                <w:bCs/>
                <w:color w:val="262626" w:themeColor="text1" w:themeTint="D9"/>
                <w:lang w:eastAsia="en-GB"/>
              </w:rPr>
              <w:t>–</w:t>
            </w:r>
            <w:r>
              <w:rPr>
                <w:rFonts w:cstheme="minorHAnsi"/>
                <w:bCs/>
                <w:color w:val="262626" w:themeColor="text1" w:themeTint="D9"/>
                <w:lang w:eastAsia="en-GB"/>
              </w:rPr>
              <w:t xml:space="preserve"> </w:t>
            </w:r>
            <w:r w:rsidR="00B431AA">
              <w:rPr>
                <w:rFonts w:cstheme="minorHAnsi"/>
                <w:bCs/>
                <w:color w:val="262626" w:themeColor="text1" w:themeTint="D9"/>
                <w:lang w:eastAsia="en-GB"/>
              </w:rPr>
              <w:t>Outlook, Excel</w:t>
            </w:r>
            <w:r w:rsidR="00B53918">
              <w:rPr>
                <w:rFonts w:cstheme="minorHAnsi"/>
                <w:bCs/>
                <w:color w:val="262626" w:themeColor="text1" w:themeTint="D9"/>
                <w:lang w:eastAsia="en-GB"/>
              </w:rPr>
              <w:t xml:space="preserve"> with formulation</w:t>
            </w:r>
            <w:r w:rsidR="00B431AA">
              <w:rPr>
                <w:rFonts w:cstheme="minorHAnsi"/>
                <w:bCs/>
                <w:color w:val="262626" w:themeColor="text1" w:themeTint="D9"/>
                <w:lang w:eastAsia="en-GB"/>
              </w:rPr>
              <w:t xml:space="preserve">, word &amp; </w:t>
            </w:r>
            <w:r w:rsidRPr="00327712">
              <w:rPr>
                <w:rFonts w:cstheme="minorHAnsi"/>
                <w:bCs/>
                <w:color w:val="262626" w:themeColor="text1" w:themeTint="D9"/>
                <w:lang w:eastAsia="en-GB"/>
              </w:rPr>
              <w:t>Power point</w:t>
            </w:r>
            <w:r w:rsidR="00B431AA">
              <w:rPr>
                <w:rFonts w:cstheme="minorHAnsi"/>
                <w:bCs/>
                <w:color w:val="262626" w:themeColor="text1" w:themeTint="D9"/>
                <w:lang w:eastAsia="en-GB"/>
              </w:rPr>
              <w:t>.</w:t>
            </w:r>
          </w:p>
          <w:p w14:paraId="5892C94B" w14:textId="3E8CB9D9" w:rsidR="00A2687D" w:rsidRDefault="00A2687D" w:rsidP="00A2687D">
            <w:pPr>
              <w:pStyle w:val="NoSpacing"/>
              <w:jc w:val="both"/>
              <w:rPr>
                <w:rFonts w:cstheme="minorHAnsi"/>
                <w:bCs/>
                <w:color w:val="262626" w:themeColor="text1" w:themeTint="D9"/>
                <w:lang w:eastAsia="en-GB"/>
              </w:rPr>
            </w:pPr>
            <w:r w:rsidRPr="004A776B">
              <w:rPr>
                <w:rFonts w:cstheme="minorHAnsi"/>
                <w:b/>
                <w:color w:val="262626" w:themeColor="text1" w:themeTint="D9"/>
                <w:lang w:eastAsia="en-GB"/>
              </w:rPr>
              <w:t>ERP Program</w:t>
            </w:r>
            <w:r>
              <w:rPr>
                <w:rFonts w:cstheme="minorHAnsi"/>
                <w:bCs/>
                <w:color w:val="262626" w:themeColor="text1" w:themeTint="D9"/>
                <w:lang w:eastAsia="en-GB"/>
              </w:rPr>
              <w:t xml:space="preserve">- </w:t>
            </w:r>
            <w:r w:rsidRPr="00327712">
              <w:rPr>
                <w:rFonts w:cstheme="minorHAnsi"/>
                <w:bCs/>
                <w:color w:val="262626" w:themeColor="text1" w:themeTint="D9"/>
                <w:lang w:eastAsia="en-GB"/>
              </w:rPr>
              <w:t>Worked in ERP also in previous companies.</w:t>
            </w:r>
          </w:p>
          <w:p w14:paraId="37C2935F" w14:textId="445ECC13" w:rsidR="00A2687D" w:rsidRPr="00327712" w:rsidRDefault="00A2687D" w:rsidP="00A2687D">
            <w:pPr>
              <w:pStyle w:val="NoSpacing"/>
              <w:jc w:val="both"/>
              <w:rPr>
                <w:rFonts w:cstheme="minorHAnsi"/>
                <w:bCs/>
                <w:color w:val="262626" w:themeColor="text1" w:themeTint="D9"/>
                <w:lang w:eastAsia="en-GB"/>
              </w:rPr>
            </w:pPr>
            <w:r w:rsidRPr="00A2687D">
              <w:rPr>
                <w:rFonts w:cstheme="minorHAnsi"/>
                <w:b/>
                <w:color w:val="262626" w:themeColor="text1" w:themeTint="D9"/>
                <w:lang w:eastAsia="en-GB"/>
              </w:rPr>
              <w:t>SAP (SD</w:t>
            </w:r>
            <w:r w:rsidR="002D29F7">
              <w:rPr>
                <w:rFonts w:cstheme="minorHAnsi"/>
                <w:b/>
                <w:color w:val="262626" w:themeColor="text1" w:themeTint="D9"/>
                <w:lang w:eastAsia="en-GB"/>
              </w:rPr>
              <w:t>/MM</w:t>
            </w:r>
            <w:r w:rsidRPr="00A2687D">
              <w:rPr>
                <w:rFonts w:cstheme="minorHAnsi"/>
                <w:b/>
                <w:color w:val="262626" w:themeColor="text1" w:themeTint="D9"/>
                <w:lang w:eastAsia="en-GB"/>
              </w:rPr>
              <w:t>)-</w:t>
            </w:r>
            <w:r w:rsidRPr="00A2687D">
              <w:rPr>
                <w:rFonts w:cstheme="minorHAnsi"/>
                <w:bCs/>
                <w:color w:val="262626" w:themeColor="text1" w:themeTint="D9"/>
                <w:lang w:eastAsia="en-GB"/>
              </w:rPr>
              <w:t xml:space="preserve"> Work</w:t>
            </w:r>
            <w:r w:rsidR="002D29F7">
              <w:rPr>
                <w:rFonts w:cstheme="minorHAnsi"/>
                <w:bCs/>
                <w:color w:val="262626" w:themeColor="text1" w:themeTint="D9"/>
                <w:lang w:eastAsia="en-GB"/>
              </w:rPr>
              <w:t>ed 6</w:t>
            </w:r>
            <w:r w:rsidR="007C666D">
              <w:rPr>
                <w:rFonts w:cstheme="minorHAnsi"/>
                <w:bCs/>
                <w:color w:val="262626" w:themeColor="text1" w:themeTint="D9"/>
                <w:lang w:eastAsia="en-GB"/>
              </w:rPr>
              <w:t xml:space="preserve"> yrs</w:t>
            </w:r>
          </w:p>
          <w:p w14:paraId="61227710" w14:textId="02A51AEB" w:rsidR="0046729A" w:rsidRPr="004D64E1" w:rsidRDefault="00BF74D4" w:rsidP="00A2687D">
            <w:pPr>
              <w:pStyle w:val="Heading3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CORE COMPETENCIES</w:t>
            </w:r>
          </w:p>
          <w:p w14:paraId="60ABC56B" w14:textId="3D150CC5" w:rsidR="004D64E1" w:rsidRPr="00BB4F38" w:rsidRDefault="00BF74D4" w:rsidP="004D64E1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Warehouse Inventory Management</w:t>
            </w:r>
          </w:p>
          <w:p w14:paraId="38C17FB3" w14:textId="77777777" w:rsidR="004D64E1" w:rsidRPr="00BB4F38" w:rsidRDefault="004D64E1" w:rsidP="004D64E1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 w:rsidRPr="00BB4F38">
              <w:rPr>
                <w:rFonts w:cstheme="minorHAnsi"/>
                <w:b/>
                <w:bCs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B7F4E6" wp14:editId="31D5B48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22860</wp:posOffset>
                      </wp:positionV>
                      <wp:extent cx="1973580" cy="15240"/>
                      <wp:effectExtent l="0" t="0" r="26670" b="2286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3580" cy="1524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318B873E" id="Straight Connector 1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8pt" to="155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" strokecolor="#ea4e4e [3204]" strokeweight="1.5pt">
                      <v:stroke joinstyle="miter"/>
                    </v:line>
                  </w:pict>
                </mc:Fallback>
              </mc:AlternateContent>
            </w:r>
          </w:p>
          <w:p w14:paraId="724CCA18" w14:textId="5B575900" w:rsidR="004D64E1" w:rsidRPr="00BB4F38" w:rsidRDefault="00BF74D4" w:rsidP="004D64E1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Vendor Development &amp; Performance</w:t>
            </w:r>
          </w:p>
          <w:p w14:paraId="06F1F348" w14:textId="77777777" w:rsidR="004D64E1" w:rsidRPr="00BB4F38" w:rsidRDefault="004D64E1" w:rsidP="004D64E1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 w:rsidRPr="00BB4F38">
              <w:rPr>
                <w:rFonts w:cstheme="minorHAnsi"/>
                <w:b/>
                <w:bCs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0E49E58" wp14:editId="397AF65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22225</wp:posOffset>
                      </wp:positionV>
                      <wp:extent cx="1973580" cy="15240"/>
                      <wp:effectExtent l="0" t="0" r="26670" b="2286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3580" cy="1524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48B334AF" id="Straight Connector 20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75pt" to="155.4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" strokecolor="#ea4e4e [3204]" strokeweight="1.5pt">
                      <v:stroke joinstyle="miter"/>
                    </v:line>
                  </w:pict>
                </mc:Fallback>
              </mc:AlternateContent>
            </w:r>
          </w:p>
          <w:p w14:paraId="0B0ECEAD" w14:textId="7FD2371F" w:rsidR="004D64E1" w:rsidRPr="00BB4F38" w:rsidRDefault="00BF74D4" w:rsidP="004D64E1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Team Building &amp; Management</w:t>
            </w:r>
          </w:p>
          <w:p w14:paraId="521B7B31" w14:textId="77777777" w:rsidR="004D64E1" w:rsidRPr="00BB4F38" w:rsidRDefault="004D64E1" w:rsidP="004D64E1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 w:rsidRPr="00BB4F38">
              <w:rPr>
                <w:rFonts w:cstheme="minorHAnsi"/>
                <w:b/>
                <w:bCs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E59B2AA" wp14:editId="70B4060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22225</wp:posOffset>
                      </wp:positionV>
                      <wp:extent cx="1973580" cy="15240"/>
                      <wp:effectExtent l="0" t="0" r="26670" b="2286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3580" cy="1524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27E38261" id="Straight Connector 2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75pt" to="155.4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" strokecolor="#ea4e4e [3204]" strokeweight="1.5pt">
                      <v:stroke joinstyle="miter"/>
                    </v:line>
                  </w:pict>
                </mc:Fallback>
              </mc:AlternateContent>
            </w:r>
          </w:p>
          <w:p w14:paraId="0351F76C" w14:textId="3B4239BA" w:rsidR="004D64E1" w:rsidRPr="00BB4F38" w:rsidRDefault="00BF74D4" w:rsidP="004D64E1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Logistic/Supply Chain Management</w:t>
            </w:r>
          </w:p>
          <w:p w14:paraId="7A8D9DEF" w14:textId="77777777" w:rsidR="004D64E1" w:rsidRPr="00BB4F38" w:rsidRDefault="004D64E1" w:rsidP="004D64E1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 w:rsidRPr="00BB4F38">
              <w:rPr>
                <w:rFonts w:cstheme="minorHAnsi"/>
                <w:b/>
                <w:bCs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4E7D4EE" wp14:editId="2496CFB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22225</wp:posOffset>
                      </wp:positionV>
                      <wp:extent cx="1973580" cy="15240"/>
                      <wp:effectExtent l="0" t="0" r="26670" b="2286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3580" cy="1524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6D5AB223" id="Straight Connector 2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75pt" to="155.4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" strokecolor="#ea4e4e [3204]" strokeweight="1.5pt">
                      <v:stroke joinstyle="miter"/>
                    </v:line>
                  </w:pict>
                </mc:Fallback>
              </mc:AlternateContent>
            </w:r>
          </w:p>
          <w:p w14:paraId="25F0C068" w14:textId="342882DD" w:rsidR="004D64E1" w:rsidRPr="00BB4F38" w:rsidRDefault="00BF74D4" w:rsidP="004D64E1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Leadership &amp; Strategic Planning</w:t>
            </w:r>
          </w:p>
          <w:p w14:paraId="20121373" w14:textId="77777777" w:rsidR="004D64E1" w:rsidRPr="00BB4F38" w:rsidRDefault="004D64E1" w:rsidP="004D64E1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 w:rsidRPr="00BB4F38">
              <w:rPr>
                <w:rFonts w:cstheme="minorHAnsi"/>
                <w:b/>
                <w:bCs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D2D36E6" wp14:editId="0D8DAD0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22225</wp:posOffset>
                      </wp:positionV>
                      <wp:extent cx="1973580" cy="15240"/>
                      <wp:effectExtent l="0" t="0" r="26670" b="2286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3580" cy="1524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55A224D5" id="Straight Connector 2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75pt" to="155.4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" strokecolor="#ea4e4e [3204]" strokeweight="1.5pt">
                      <v:stroke joinstyle="miter"/>
                    </v:line>
                  </w:pict>
                </mc:Fallback>
              </mc:AlternateContent>
            </w:r>
          </w:p>
          <w:p w14:paraId="7080E90F" w14:textId="087D24AD" w:rsidR="004D64E1" w:rsidRPr="00BB4F38" w:rsidRDefault="00BF74D4" w:rsidP="004D64E1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Business continuity Planning </w:t>
            </w:r>
          </w:p>
          <w:p w14:paraId="1C79CCD4" w14:textId="77777777" w:rsidR="004D64E1" w:rsidRPr="00BB4F38" w:rsidRDefault="004D64E1" w:rsidP="004D64E1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 w:rsidRPr="00BB4F38">
              <w:rPr>
                <w:rFonts w:cstheme="minorHAnsi"/>
                <w:b/>
                <w:bCs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2991F6C" wp14:editId="53A4F9F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22225</wp:posOffset>
                      </wp:positionV>
                      <wp:extent cx="1973580" cy="15240"/>
                      <wp:effectExtent l="0" t="0" r="26670" b="2286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3580" cy="1524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4CC734A1" id="Straight Connector 2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75pt" to="155.4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" strokecolor="#ea4e4e [3204]" strokeweight="1.5pt">
                      <v:stroke joinstyle="miter"/>
                    </v:line>
                  </w:pict>
                </mc:Fallback>
              </mc:AlternateContent>
            </w:r>
          </w:p>
          <w:p w14:paraId="07B3958B" w14:textId="31DD8D69" w:rsidR="004D64E1" w:rsidRPr="00BB4F38" w:rsidRDefault="00BF74D4" w:rsidP="004D64E1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Cost Optimization</w:t>
            </w:r>
          </w:p>
          <w:p w14:paraId="0F7CB5A3" w14:textId="018EC33D" w:rsidR="004D64E1" w:rsidRPr="00BB4F38" w:rsidRDefault="004D64E1" w:rsidP="004D64E1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04719890" w14:textId="59ACDD15" w:rsidR="0097698E" w:rsidRDefault="0097698E" w:rsidP="0097698E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57AA4C5D" w14:textId="77777777" w:rsidR="00BF74D4" w:rsidRDefault="00BF74D4" w:rsidP="0097698E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4FF2F5A8" w14:textId="36C714C2" w:rsidR="0097698E" w:rsidRDefault="0097698E" w:rsidP="0097698E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0E743171" w14:textId="1A998329" w:rsidR="0097698E" w:rsidRDefault="0097698E" w:rsidP="0097698E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0E497DD6" w14:textId="346D283A" w:rsidR="0097698E" w:rsidRDefault="0097698E" w:rsidP="0097698E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5AACF65C" w14:textId="02CF9EF9" w:rsidR="0097698E" w:rsidRDefault="0097698E" w:rsidP="0097698E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72126DAD" w14:textId="48068108" w:rsidR="0097698E" w:rsidRDefault="0097698E" w:rsidP="0097698E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3C90F223" w14:textId="77777777" w:rsidR="0097698E" w:rsidRPr="0097698E" w:rsidRDefault="0097698E" w:rsidP="0097698E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2A472D66" w14:textId="77777777" w:rsidR="00BF74D4" w:rsidRPr="004D64E1" w:rsidRDefault="00BF74D4" w:rsidP="00BF74D4">
            <w:pPr>
              <w:pStyle w:val="Heading3"/>
              <w:rPr>
                <w:sz w:val="30"/>
                <w:szCs w:val="30"/>
              </w:rPr>
            </w:pPr>
            <w:r w:rsidRPr="004D64E1">
              <w:rPr>
                <w:sz w:val="30"/>
                <w:szCs w:val="30"/>
              </w:rPr>
              <w:lastRenderedPageBreak/>
              <w:t xml:space="preserve">Personality Traits </w:t>
            </w:r>
          </w:p>
          <w:p w14:paraId="07A578AD" w14:textId="77777777" w:rsidR="00BF74D4" w:rsidRPr="00BB4F38" w:rsidRDefault="00BF74D4" w:rsidP="00BF74D4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 w:rsidRPr="00BB4F38">
              <w:rPr>
                <w:rFonts w:cstheme="minorHAnsi"/>
                <w:b/>
                <w:bCs/>
                <w:sz w:val="18"/>
                <w:szCs w:val="18"/>
              </w:rPr>
              <w:t>Analytical and Problem-solving skills</w:t>
            </w:r>
          </w:p>
          <w:p w14:paraId="7213376C" w14:textId="77777777" w:rsidR="00BF74D4" w:rsidRPr="00BB4F38" w:rsidRDefault="00BF74D4" w:rsidP="00BF74D4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 w:rsidRPr="00BB4F38">
              <w:rPr>
                <w:rFonts w:cstheme="minorHAnsi"/>
                <w:b/>
                <w:bCs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342EF2A" wp14:editId="19DE066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22860</wp:posOffset>
                      </wp:positionV>
                      <wp:extent cx="1973580" cy="15240"/>
                      <wp:effectExtent l="0" t="0" r="26670" b="2286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3580" cy="1524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3705BDAE" id="Straight Connector 2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8pt" to="155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" strokecolor="#ea4e4e [3204]" strokeweight="1.5pt">
                      <v:stroke joinstyle="miter"/>
                    </v:line>
                  </w:pict>
                </mc:Fallback>
              </mc:AlternateContent>
            </w:r>
          </w:p>
          <w:p w14:paraId="66421B60" w14:textId="77777777" w:rsidR="00BF74D4" w:rsidRPr="00BB4F38" w:rsidRDefault="00BF74D4" w:rsidP="00BF74D4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 w:rsidRPr="00BB4F38">
              <w:rPr>
                <w:rFonts w:cstheme="minorHAnsi"/>
                <w:b/>
                <w:bCs/>
                <w:sz w:val="18"/>
                <w:szCs w:val="18"/>
              </w:rPr>
              <w:t>People management skills</w:t>
            </w:r>
          </w:p>
          <w:p w14:paraId="11211682" w14:textId="77777777" w:rsidR="00BF74D4" w:rsidRPr="00BB4F38" w:rsidRDefault="00BF74D4" w:rsidP="00BF74D4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 w:rsidRPr="00BB4F38">
              <w:rPr>
                <w:rFonts w:cstheme="minorHAnsi"/>
                <w:b/>
                <w:bCs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5A8B00D" wp14:editId="6376CE9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22225</wp:posOffset>
                      </wp:positionV>
                      <wp:extent cx="1973580" cy="15240"/>
                      <wp:effectExtent l="0" t="0" r="26670" b="2286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3580" cy="1524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330730C3" id="Straight Connector 3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75pt" to="155.4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" strokecolor="#ea4e4e [3204]" strokeweight="1.5pt">
                      <v:stroke joinstyle="miter"/>
                    </v:line>
                  </w:pict>
                </mc:Fallback>
              </mc:AlternateContent>
            </w:r>
          </w:p>
          <w:p w14:paraId="3D692A88" w14:textId="77777777" w:rsidR="00BF74D4" w:rsidRPr="00BB4F38" w:rsidRDefault="00BF74D4" w:rsidP="00BF74D4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 w:rsidRPr="00BB4F38">
              <w:rPr>
                <w:rFonts w:cstheme="minorHAnsi"/>
                <w:b/>
                <w:bCs/>
                <w:sz w:val="18"/>
                <w:szCs w:val="18"/>
              </w:rPr>
              <w:t>Communication skills</w:t>
            </w:r>
          </w:p>
          <w:p w14:paraId="06916AD1" w14:textId="77777777" w:rsidR="00BF74D4" w:rsidRPr="00BB4F38" w:rsidRDefault="00BF74D4" w:rsidP="00BF74D4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 w:rsidRPr="00BB4F38">
              <w:rPr>
                <w:rFonts w:cstheme="minorHAnsi"/>
                <w:b/>
                <w:bCs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FE172D1" wp14:editId="66FE999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22225</wp:posOffset>
                      </wp:positionV>
                      <wp:extent cx="1973580" cy="15240"/>
                      <wp:effectExtent l="0" t="0" r="26670" b="2286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3580" cy="1524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1342C778" id="Straight Connector 3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75pt" to="155.4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" strokecolor="#ea4e4e [3204]" strokeweight="1.5pt">
                      <v:stroke joinstyle="miter"/>
                    </v:line>
                  </w:pict>
                </mc:Fallback>
              </mc:AlternateContent>
            </w:r>
          </w:p>
          <w:p w14:paraId="13BB8B60" w14:textId="77777777" w:rsidR="00BF74D4" w:rsidRPr="00BB4F38" w:rsidRDefault="00BF74D4" w:rsidP="00BF74D4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 w:rsidRPr="00BB4F38">
              <w:rPr>
                <w:rFonts w:cstheme="minorHAnsi"/>
                <w:b/>
                <w:bCs/>
                <w:sz w:val="18"/>
                <w:szCs w:val="18"/>
              </w:rPr>
              <w:t>Interpersonal skills</w:t>
            </w:r>
          </w:p>
          <w:p w14:paraId="1CDEA53D" w14:textId="77777777" w:rsidR="00BF74D4" w:rsidRPr="00BB4F38" w:rsidRDefault="00BF74D4" w:rsidP="00BF74D4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 w:rsidRPr="00BB4F38">
              <w:rPr>
                <w:rFonts w:cstheme="minorHAnsi"/>
                <w:b/>
                <w:bCs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056EB47" wp14:editId="318CF03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22225</wp:posOffset>
                      </wp:positionV>
                      <wp:extent cx="1973580" cy="15240"/>
                      <wp:effectExtent l="0" t="0" r="26670" b="2286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3580" cy="1524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01C958DD" id="Straight Connector 36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75pt" to="155.4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" strokecolor="#ea4e4e [3204]" strokeweight="1.5pt">
                      <v:stroke joinstyle="miter"/>
                    </v:line>
                  </w:pict>
                </mc:Fallback>
              </mc:AlternateContent>
            </w:r>
          </w:p>
          <w:p w14:paraId="2475D3F4" w14:textId="77777777" w:rsidR="00BF74D4" w:rsidRPr="00BB4F38" w:rsidRDefault="00BF74D4" w:rsidP="00BF74D4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 w:rsidRPr="00BB4F38">
              <w:rPr>
                <w:rFonts w:cstheme="minorHAnsi"/>
                <w:b/>
                <w:bCs/>
                <w:sz w:val="18"/>
                <w:szCs w:val="18"/>
              </w:rPr>
              <w:t>Result Oriented</w:t>
            </w:r>
          </w:p>
          <w:p w14:paraId="5750F35B" w14:textId="77777777" w:rsidR="00BF74D4" w:rsidRPr="00BB4F38" w:rsidRDefault="00BF74D4" w:rsidP="00BF74D4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 w:rsidRPr="00BB4F38">
              <w:rPr>
                <w:rFonts w:cstheme="minorHAnsi"/>
                <w:b/>
                <w:bCs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6E742C6" wp14:editId="70F9578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22225</wp:posOffset>
                      </wp:positionV>
                      <wp:extent cx="1973580" cy="15240"/>
                      <wp:effectExtent l="0" t="0" r="26670" b="2286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3580" cy="1524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5E0A1790" id="Straight Connector 4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75pt" to="155.4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" strokecolor="#ea4e4e [3204]" strokeweight="1.5pt">
                      <v:stroke joinstyle="miter"/>
                    </v:line>
                  </w:pict>
                </mc:Fallback>
              </mc:AlternateContent>
            </w:r>
          </w:p>
          <w:p w14:paraId="5794E158" w14:textId="77777777" w:rsidR="00BF74D4" w:rsidRPr="00BB4F38" w:rsidRDefault="00BF74D4" w:rsidP="00BF74D4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 w:rsidRPr="00BB4F38">
              <w:rPr>
                <w:rFonts w:cstheme="minorHAnsi"/>
                <w:b/>
                <w:bCs/>
                <w:sz w:val="18"/>
                <w:szCs w:val="18"/>
              </w:rPr>
              <w:t>Decision maker</w:t>
            </w:r>
          </w:p>
          <w:p w14:paraId="0595CD68" w14:textId="77777777" w:rsidR="00BF74D4" w:rsidRPr="00BB4F38" w:rsidRDefault="00BF74D4" w:rsidP="00BF74D4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 w:rsidRPr="00BB4F38">
              <w:rPr>
                <w:rFonts w:cstheme="minorHAnsi"/>
                <w:b/>
                <w:bCs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89FDFB0" wp14:editId="185530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22225</wp:posOffset>
                      </wp:positionV>
                      <wp:extent cx="1973580" cy="15240"/>
                      <wp:effectExtent l="0" t="0" r="26670" b="2286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3580" cy="1524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05B51D23" id="Straight Connector 4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75pt" to="155.4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" strokecolor="#ea4e4e [3204]" strokeweight="1.5pt">
                      <v:stroke joinstyle="miter"/>
                    </v:line>
                  </w:pict>
                </mc:Fallback>
              </mc:AlternateContent>
            </w:r>
          </w:p>
          <w:p w14:paraId="5EF5B97D" w14:textId="77777777" w:rsidR="00BF74D4" w:rsidRPr="00BB4F38" w:rsidRDefault="00BF74D4" w:rsidP="00BF74D4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 w:rsidRPr="00BB4F38">
              <w:rPr>
                <w:rFonts w:cstheme="minorHAnsi"/>
                <w:b/>
                <w:bCs/>
                <w:sz w:val="18"/>
                <w:szCs w:val="18"/>
              </w:rPr>
              <w:t>Collaborator &amp; Innovator</w:t>
            </w:r>
          </w:p>
          <w:p w14:paraId="13D9DEC8" w14:textId="77777777" w:rsidR="00BF74D4" w:rsidRPr="00BB4F38" w:rsidRDefault="00BF74D4" w:rsidP="00BF74D4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 w:rsidRPr="00BB4F38">
              <w:rPr>
                <w:rFonts w:cstheme="minorHAnsi"/>
                <w:b/>
                <w:bCs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72C4570" wp14:editId="1870864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22225</wp:posOffset>
                      </wp:positionV>
                      <wp:extent cx="1973580" cy="15240"/>
                      <wp:effectExtent l="0" t="0" r="26670" b="2286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3580" cy="1524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7A5C4A39" id="Straight Connector 4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75pt" to="155.4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" strokecolor="#ea4e4e [3204]" strokeweight="1.5pt">
                      <v:stroke joinstyle="miter"/>
                    </v:line>
                  </w:pict>
                </mc:Fallback>
              </mc:AlternateContent>
            </w:r>
          </w:p>
          <w:p w14:paraId="3AB7D7BD" w14:textId="23843F60" w:rsidR="00AD06C9" w:rsidRPr="00B352D2" w:rsidRDefault="00BF74D4" w:rsidP="00B352D2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 w:rsidRPr="00BB4F38">
              <w:rPr>
                <w:rFonts w:cstheme="minorHAnsi"/>
                <w:b/>
                <w:bCs/>
                <w:sz w:val="18"/>
                <w:szCs w:val="18"/>
              </w:rPr>
              <w:t>Mentoring</w:t>
            </w:r>
          </w:p>
          <w:p w14:paraId="038FA8C7" w14:textId="43FC222C" w:rsidR="00BB4F38" w:rsidRPr="00BB4F38" w:rsidRDefault="00BB4F38" w:rsidP="00BB4F38">
            <w:pPr>
              <w:pStyle w:val="Heading3"/>
            </w:pPr>
            <w:r>
              <w:t>Personal Details</w:t>
            </w:r>
          </w:p>
          <w:p w14:paraId="1987A5D8" w14:textId="7D054B16" w:rsidR="00BB4F38" w:rsidRPr="007934A4" w:rsidRDefault="00BB4F38" w:rsidP="00BB4F38">
            <w:pPr>
              <w:pStyle w:val="NoSpacing"/>
              <w:rPr>
                <w:rFonts w:eastAsia="Franklin Gothic Medium" w:cstheme="minorHAnsi"/>
                <w:color w:val="262626" w:themeColor="text1" w:themeTint="D9"/>
                <w:spacing w:val="-1"/>
                <w:lang w:eastAsia="ar-SA"/>
              </w:rPr>
            </w:pPr>
            <w:r w:rsidRPr="004A776B">
              <w:rPr>
                <w:rFonts w:cstheme="minorHAnsi"/>
                <w:b/>
                <w:color w:val="262626" w:themeColor="text1" w:themeTint="D9"/>
                <w:lang w:eastAsia="en-GB"/>
              </w:rPr>
              <w:t>Date of Birth</w:t>
            </w:r>
            <w:r w:rsidRPr="007934A4">
              <w:rPr>
                <w:rFonts w:cstheme="minorHAnsi"/>
                <w:bCs/>
                <w:color w:val="262626" w:themeColor="text1" w:themeTint="D9"/>
                <w:lang w:eastAsia="en-GB"/>
              </w:rPr>
              <w:t xml:space="preserve">: </w:t>
            </w:r>
            <w:r w:rsidR="00B431AA">
              <w:rPr>
                <w:rFonts w:cstheme="minorHAnsi"/>
                <w:color w:val="262626" w:themeColor="text1" w:themeTint="D9"/>
                <w:lang w:eastAsia="en-GB"/>
              </w:rPr>
              <w:t>05</w:t>
            </w:r>
            <w:r w:rsidRPr="00BB4F38">
              <w:rPr>
                <w:rFonts w:cstheme="minorHAnsi"/>
                <w:color w:val="262626" w:themeColor="text1" w:themeTint="D9"/>
                <w:vertAlign w:val="superscript"/>
                <w:lang w:eastAsia="en-GB"/>
              </w:rPr>
              <w:t>th</w:t>
            </w:r>
            <w:r w:rsidR="00B431AA">
              <w:rPr>
                <w:rFonts w:cstheme="minorHAnsi"/>
                <w:color w:val="262626" w:themeColor="text1" w:themeTint="D9"/>
                <w:lang w:eastAsia="en-GB"/>
              </w:rPr>
              <w:t xml:space="preserve"> May,1982</w:t>
            </w:r>
          </w:p>
          <w:p w14:paraId="20CFA2AD" w14:textId="73401384" w:rsidR="00BB4F38" w:rsidRDefault="00BB4F38" w:rsidP="00BB4F38">
            <w:pPr>
              <w:pStyle w:val="NoSpacing"/>
              <w:rPr>
                <w:rFonts w:cstheme="minorHAnsi"/>
              </w:rPr>
            </w:pPr>
            <w:r w:rsidRPr="004A776B">
              <w:rPr>
                <w:rFonts w:cstheme="minorHAnsi"/>
                <w:b/>
                <w:lang w:eastAsia="en-GB"/>
              </w:rPr>
              <w:t>Languages Known</w:t>
            </w:r>
            <w:r w:rsidRPr="007934A4">
              <w:rPr>
                <w:rFonts w:cstheme="minorHAnsi"/>
                <w:bCs/>
                <w:lang w:eastAsia="en-GB"/>
              </w:rPr>
              <w:t>:</w:t>
            </w:r>
            <w:r w:rsidRPr="007934A4">
              <w:rPr>
                <w:rFonts w:cstheme="minorHAnsi"/>
              </w:rPr>
              <w:t xml:space="preserve"> English</w:t>
            </w:r>
            <w:r>
              <w:rPr>
                <w:rFonts w:cstheme="minorHAnsi"/>
              </w:rPr>
              <w:t xml:space="preserve">, </w:t>
            </w:r>
            <w:r w:rsidR="00B431AA" w:rsidRPr="007934A4">
              <w:rPr>
                <w:rFonts w:cstheme="minorHAnsi"/>
              </w:rPr>
              <w:t>Hindi</w:t>
            </w:r>
            <w:r w:rsidR="00B431AA">
              <w:rPr>
                <w:rFonts w:cstheme="minorHAnsi"/>
              </w:rPr>
              <w:t xml:space="preserve"> &amp;</w:t>
            </w:r>
            <w:r>
              <w:rPr>
                <w:rFonts w:cstheme="minorHAnsi"/>
              </w:rPr>
              <w:t xml:space="preserve"> Marathi</w:t>
            </w:r>
          </w:p>
          <w:p w14:paraId="7D9087F1" w14:textId="6ACEC08D" w:rsidR="004D64E1" w:rsidRDefault="00BB4F38" w:rsidP="00BB4F38">
            <w:pPr>
              <w:pStyle w:val="NoSpacing"/>
              <w:rPr>
                <w:rFonts w:cstheme="minorHAnsi"/>
                <w:lang w:bidi="he-IL"/>
              </w:rPr>
            </w:pPr>
            <w:r w:rsidRPr="004A776B">
              <w:rPr>
                <w:rFonts w:cstheme="minorHAnsi"/>
                <w:b/>
                <w:bCs/>
                <w:lang w:bidi="he-IL"/>
              </w:rPr>
              <w:t>Address</w:t>
            </w:r>
            <w:r w:rsidRPr="007934A4">
              <w:rPr>
                <w:rFonts w:cstheme="minorHAnsi"/>
                <w:lang w:bidi="he-IL"/>
              </w:rPr>
              <w:t xml:space="preserve">: </w:t>
            </w:r>
            <w:r w:rsidR="00B431AA">
              <w:rPr>
                <w:rFonts w:cstheme="minorHAnsi"/>
                <w:bCs/>
                <w:lang w:bidi="he-IL"/>
              </w:rPr>
              <w:t>H.No.-17</w:t>
            </w:r>
            <w:r w:rsidR="00B431AA" w:rsidRPr="007934A4">
              <w:rPr>
                <w:rFonts w:cstheme="minorHAnsi"/>
                <w:lang w:bidi="he-IL"/>
              </w:rPr>
              <w:t>,</w:t>
            </w:r>
            <w:r w:rsidR="00B431AA">
              <w:rPr>
                <w:rFonts w:cstheme="minorHAnsi"/>
                <w:lang w:bidi="he-IL"/>
              </w:rPr>
              <w:t xml:space="preserve"> Akash Nagar, Indrag</w:t>
            </w:r>
            <w:r w:rsidR="00DE4EBC">
              <w:rPr>
                <w:rFonts w:cstheme="minorHAnsi"/>
                <w:lang w:bidi="he-IL"/>
              </w:rPr>
              <w:t>a</w:t>
            </w:r>
            <w:r w:rsidR="00B431AA">
              <w:rPr>
                <w:rFonts w:cstheme="minorHAnsi"/>
                <w:lang w:bidi="he-IL"/>
              </w:rPr>
              <w:t>rhi, Ghaziabad-201302 (U.P.)</w:t>
            </w:r>
            <w:r w:rsidRPr="007934A4">
              <w:rPr>
                <w:rFonts w:cstheme="minorHAnsi"/>
                <w:lang w:bidi="he-IL"/>
              </w:rPr>
              <w:t xml:space="preserve"> India</w:t>
            </w:r>
          </w:p>
          <w:p w14:paraId="22173D6F" w14:textId="56D83E08" w:rsidR="0057475D" w:rsidRDefault="0057475D" w:rsidP="00BB4F38">
            <w:pPr>
              <w:pStyle w:val="NoSpacing"/>
              <w:rPr>
                <w:rFonts w:cstheme="minorHAnsi"/>
                <w:lang w:bidi="he-IL"/>
              </w:rPr>
            </w:pPr>
            <w:r w:rsidRPr="0057475D">
              <w:rPr>
                <w:rFonts w:cstheme="minorHAnsi"/>
                <w:b/>
                <w:bCs/>
                <w:lang w:bidi="he-IL"/>
              </w:rPr>
              <w:t>Hobbies</w:t>
            </w:r>
            <w:r>
              <w:rPr>
                <w:rFonts w:cstheme="minorHAnsi"/>
                <w:b/>
                <w:bCs/>
                <w:lang w:bidi="he-IL"/>
              </w:rPr>
              <w:t>:</w:t>
            </w:r>
            <w:r w:rsidR="00DE4EBC">
              <w:rPr>
                <w:rFonts w:cstheme="minorHAnsi"/>
                <w:lang w:bidi="he-IL"/>
              </w:rPr>
              <w:t xml:space="preserve"> </w:t>
            </w:r>
            <w:r>
              <w:rPr>
                <w:rFonts w:cstheme="minorHAnsi"/>
                <w:lang w:bidi="he-IL"/>
              </w:rPr>
              <w:t>Music &amp; Reading</w:t>
            </w:r>
          </w:p>
          <w:p w14:paraId="2384607A" w14:textId="3429277C" w:rsidR="00DE40B1" w:rsidRPr="00906BEE" w:rsidRDefault="00DE40B1" w:rsidP="00DE40B1">
            <w:pPr>
              <w:pStyle w:val="Heading3"/>
            </w:pPr>
            <w:r>
              <w:t>language skills</w:t>
            </w:r>
          </w:p>
          <w:p w14:paraId="53E275B2" w14:textId="4A7C743E" w:rsidR="00B352D2" w:rsidRDefault="00B352D2" w:rsidP="00B352D2">
            <w:pPr>
              <w:pStyle w:val="NoSpacing"/>
            </w:pPr>
            <w:r>
              <w:t xml:space="preserve">Fluent in reading, writing &amp; speaking both Language </w:t>
            </w:r>
          </w:p>
          <w:p w14:paraId="6CFA2821" w14:textId="77777777" w:rsidR="00B352D2" w:rsidRDefault="00B352D2" w:rsidP="00DE40B1">
            <w:pPr>
              <w:pStyle w:val="NoSpacing"/>
              <w:rPr>
                <w:rFonts w:cstheme="minorHAnsi"/>
                <w:b/>
                <w:color w:val="262626" w:themeColor="text1" w:themeTint="D9"/>
                <w:lang w:eastAsia="en-GB"/>
              </w:rPr>
            </w:pPr>
          </w:p>
          <w:p w14:paraId="7B9A648A" w14:textId="38C5F61D" w:rsidR="00DE40B1" w:rsidRDefault="00624B55" w:rsidP="00DE40B1">
            <w:pPr>
              <w:pStyle w:val="NoSpacing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B863EFC" wp14:editId="76C23E4C">
                      <wp:simplePos x="0" y="0"/>
                      <wp:positionH relativeFrom="column">
                        <wp:posOffset>1593850</wp:posOffset>
                      </wp:positionH>
                      <wp:positionV relativeFrom="paragraph">
                        <wp:posOffset>58420</wp:posOffset>
                      </wp:positionV>
                      <wp:extent cx="205740" cy="45719"/>
                      <wp:effectExtent l="0" t="0" r="22860" b="12065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0574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C875692" id="Rectangle 46" o:spid="_x0000_s1026" style="position:absolute;margin-left:125.5pt;margin-top:4.6pt;width:16.2pt;height:3.6pt;flip: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" fillcolor="black [3200]" strokecolor="black [1600]" strokeweight="1pt"/>
                  </w:pict>
                </mc:Fallback>
              </mc:AlternateContent>
            </w:r>
            <w:r w:rsidR="00B352D2">
              <w:rPr>
                <w:rFonts w:cstheme="minorHAnsi"/>
                <w:b/>
                <w:noProof/>
                <w:color w:val="262626" w:themeColor="text1" w:themeTint="D9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89EA130" wp14:editId="6ED59444">
                      <wp:simplePos x="0" y="0"/>
                      <wp:positionH relativeFrom="column">
                        <wp:posOffset>721360</wp:posOffset>
                      </wp:positionH>
                      <wp:positionV relativeFrom="paragraph">
                        <wp:posOffset>68580</wp:posOffset>
                      </wp:positionV>
                      <wp:extent cx="914400" cy="53340"/>
                      <wp:effectExtent l="0" t="0" r="19050" b="22860"/>
                      <wp:wrapNone/>
                      <wp:docPr id="45" name="Rectangle: Diagonal Corners Rounded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53340"/>
                              </a:xfrm>
                              <a:prstGeom prst="round2Diag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A539C1" id="Rectangle: Diagonal Corners Rounded 45" o:spid="_x0000_s1026" style="position:absolute;margin-left:56.8pt;margin-top:5.4pt;width:1in;height:4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5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" path="m8890,l914400,r,l914400,44450v,4910,-3980,8890,-8890,8890l,53340r,l,8890c,3980,3980,,8890,xe" fillcolor="#00b0f0" strokecolor="#00b0f0" strokeweight="1pt">
                      <v:stroke joinstyle="miter"/>
                      <v:path arrowok="t" o:connecttype="custom" o:connectlocs="8890,0;914400,0;914400,0;914400,44450;905510,53340;0,53340;0,53340;0,8890;8890,0" o:connectangles="0,0,0,0,0,0,0,0,0"/>
                    </v:shape>
                  </w:pict>
                </mc:Fallback>
              </mc:AlternateContent>
            </w:r>
            <w:r w:rsidR="00DE40B1">
              <w:rPr>
                <w:rFonts w:cstheme="minorHAnsi"/>
                <w:b/>
                <w:color w:val="262626" w:themeColor="text1" w:themeTint="D9"/>
                <w:lang w:eastAsia="en-GB"/>
              </w:rPr>
              <w:t xml:space="preserve">English -  </w:t>
            </w:r>
          </w:p>
          <w:p w14:paraId="0D8140F3" w14:textId="1BFA66A2" w:rsidR="00741125" w:rsidRDefault="00B352D2" w:rsidP="0046729A">
            <w:pPr>
              <w:pStyle w:val="NoSpacing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69CF19F" wp14:editId="0D306E48">
                      <wp:simplePos x="0" y="0"/>
                      <wp:positionH relativeFrom="column">
                        <wp:posOffset>1643380</wp:posOffset>
                      </wp:positionH>
                      <wp:positionV relativeFrom="paragraph">
                        <wp:posOffset>64770</wp:posOffset>
                      </wp:positionV>
                      <wp:extent cx="198120" cy="45719"/>
                      <wp:effectExtent l="0" t="0" r="11430" b="12065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4C1AC52F" id="Rectangle 48" o:spid="_x0000_s1026" style="position:absolute;margin-left:129.4pt;margin-top:5.1pt;width:15.6pt;height: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" fillcolor="black [3200]" strokecolor="black [1600]" strokeweight="1pt"/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F7C9226" wp14:editId="6D26FB25">
                      <wp:simplePos x="0" y="0"/>
                      <wp:positionH relativeFrom="column">
                        <wp:posOffset>706120</wp:posOffset>
                      </wp:positionH>
                      <wp:positionV relativeFrom="paragraph">
                        <wp:posOffset>64770</wp:posOffset>
                      </wp:positionV>
                      <wp:extent cx="929640" cy="45719"/>
                      <wp:effectExtent l="0" t="0" r="22860" b="12065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9640" cy="457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0124EC38" id="Rectangle 47" o:spid="_x0000_s1026" style="position:absolute;margin-left:55.6pt;margin-top:5.1pt;width:73.2pt;height: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" fillcolor="#00b0f0" strokecolor="#00b0f0" strokeweight="1pt"/>
                  </w:pict>
                </mc:Fallback>
              </mc:AlternateContent>
            </w:r>
            <w:r>
              <w:t xml:space="preserve">Hindi-         </w:t>
            </w:r>
          </w:p>
          <w:p w14:paraId="32A564F3" w14:textId="77777777" w:rsidR="007C666D" w:rsidRPr="00906BEE" w:rsidRDefault="00DD42AB" w:rsidP="007C666D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9F850B0108654422A331728DE2FCEDED"/>
                </w:placeholder>
                <w:temporary/>
                <w:showingPlcHdr/>
                <w15:appearance w15:val="hidden"/>
              </w:sdtPr>
              <w:sdtEndPr/>
              <w:sdtContent>
                <w:r w:rsidR="007C666D" w:rsidRPr="00906BEE">
                  <w:t>Education</w:t>
                </w:r>
              </w:sdtContent>
            </w:sdt>
          </w:p>
          <w:p w14:paraId="0E1E7A60" w14:textId="681FB0F8" w:rsidR="007C666D" w:rsidRPr="007934A4" w:rsidRDefault="0097698E" w:rsidP="007C666D">
            <w:pPr>
              <w:pStyle w:val="NoSpacing"/>
              <w:rPr>
                <w:rFonts w:cstheme="minorHAnsi"/>
                <w:bCs/>
                <w:color w:val="262626" w:themeColor="text1" w:themeTint="D9"/>
                <w:lang w:eastAsia="en-GB"/>
              </w:rPr>
            </w:pPr>
            <w:r>
              <w:rPr>
                <w:rFonts w:cstheme="minorHAnsi"/>
                <w:b/>
                <w:color w:val="262626" w:themeColor="text1" w:themeTint="D9"/>
                <w:lang w:eastAsia="en-GB"/>
              </w:rPr>
              <w:t xml:space="preserve">High </w:t>
            </w:r>
            <w:r w:rsidR="00B24598">
              <w:rPr>
                <w:rFonts w:cstheme="minorHAnsi"/>
                <w:b/>
                <w:color w:val="262626" w:themeColor="text1" w:themeTint="D9"/>
                <w:lang w:eastAsia="en-GB"/>
              </w:rPr>
              <w:t>School</w:t>
            </w:r>
            <w:r w:rsidR="00B24598" w:rsidRPr="0097698E">
              <w:rPr>
                <w:rFonts w:cstheme="minorHAnsi"/>
                <w:bCs/>
                <w:color w:val="262626" w:themeColor="text1" w:themeTint="D9"/>
                <w:lang w:eastAsia="en-GB"/>
              </w:rPr>
              <w:t xml:space="preserve"> (</w:t>
            </w:r>
            <w:r w:rsidRPr="0097698E">
              <w:rPr>
                <w:rFonts w:cstheme="minorHAnsi"/>
                <w:bCs/>
                <w:color w:val="262626" w:themeColor="text1" w:themeTint="D9"/>
                <w:lang w:eastAsia="en-GB"/>
              </w:rPr>
              <w:t xml:space="preserve">UP Board) </w:t>
            </w:r>
            <w:r w:rsidR="007C666D" w:rsidRPr="007934A4">
              <w:rPr>
                <w:rFonts w:cstheme="minorHAnsi"/>
                <w:bCs/>
                <w:color w:val="262626" w:themeColor="text1" w:themeTint="D9"/>
                <w:lang w:eastAsia="en-GB"/>
              </w:rPr>
              <w:t>-</w:t>
            </w:r>
            <w:r>
              <w:rPr>
                <w:rFonts w:cstheme="minorHAnsi"/>
                <w:bCs/>
                <w:color w:val="262626" w:themeColor="text1" w:themeTint="D9"/>
                <w:lang w:eastAsia="en-GB"/>
              </w:rPr>
              <w:t xml:space="preserve"> 2000</w:t>
            </w:r>
          </w:p>
          <w:p w14:paraId="37BE424E" w14:textId="63381967" w:rsidR="007C666D" w:rsidRDefault="0097698E" w:rsidP="007C666D">
            <w:pPr>
              <w:pStyle w:val="NoSpacing"/>
              <w:rPr>
                <w:rFonts w:cstheme="minorHAnsi"/>
                <w:bCs/>
                <w:color w:val="262626" w:themeColor="text1" w:themeTint="D9"/>
                <w:lang w:eastAsia="en-GB"/>
              </w:rPr>
            </w:pPr>
            <w:r>
              <w:rPr>
                <w:rFonts w:cstheme="minorHAnsi"/>
                <w:b/>
                <w:color w:val="262626" w:themeColor="text1" w:themeTint="D9"/>
                <w:lang w:eastAsia="en-GB"/>
              </w:rPr>
              <w:t xml:space="preserve">Inter </w:t>
            </w:r>
            <w:r>
              <w:rPr>
                <w:rFonts w:cstheme="minorHAnsi"/>
                <w:bCs/>
                <w:color w:val="262626" w:themeColor="text1" w:themeTint="D9"/>
                <w:lang w:eastAsia="en-GB"/>
              </w:rPr>
              <w:t xml:space="preserve">(UP Board)-             </w:t>
            </w:r>
            <w:r w:rsidR="00B431AA">
              <w:rPr>
                <w:rFonts w:cstheme="minorHAnsi"/>
                <w:bCs/>
                <w:color w:val="262626" w:themeColor="text1" w:themeTint="D9"/>
                <w:lang w:eastAsia="en-GB"/>
              </w:rPr>
              <w:t xml:space="preserve"> </w:t>
            </w:r>
            <w:r>
              <w:rPr>
                <w:rFonts w:cstheme="minorHAnsi"/>
                <w:bCs/>
                <w:color w:val="262626" w:themeColor="text1" w:themeTint="D9"/>
                <w:lang w:eastAsia="en-GB"/>
              </w:rPr>
              <w:t xml:space="preserve"> </w:t>
            </w:r>
            <w:r w:rsidR="00B24598">
              <w:rPr>
                <w:rFonts w:cstheme="minorHAnsi"/>
                <w:bCs/>
                <w:color w:val="262626" w:themeColor="text1" w:themeTint="D9"/>
                <w:lang w:eastAsia="en-GB"/>
              </w:rPr>
              <w:t xml:space="preserve"> </w:t>
            </w:r>
            <w:r>
              <w:rPr>
                <w:rFonts w:cstheme="minorHAnsi"/>
                <w:bCs/>
                <w:color w:val="262626" w:themeColor="text1" w:themeTint="D9"/>
                <w:lang w:eastAsia="en-GB"/>
              </w:rPr>
              <w:t>2005</w:t>
            </w:r>
          </w:p>
          <w:p w14:paraId="5918342F" w14:textId="6D6568B9" w:rsidR="0097698E" w:rsidRPr="00906BEE" w:rsidRDefault="00B431AA" w:rsidP="007C666D">
            <w:pPr>
              <w:pStyle w:val="NoSpacing"/>
            </w:pPr>
            <w:r>
              <w:rPr>
                <w:rFonts w:cstheme="minorHAnsi"/>
                <w:bCs/>
                <w:color w:val="262626" w:themeColor="text1" w:themeTint="D9"/>
                <w:lang w:eastAsia="en-GB"/>
              </w:rPr>
              <w:t>BA</w:t>
            </w:r>
            <w:r w:rsidR="0097698E">
              <w:rPr>
                <w:rFonts w:cstheme="minorHAnsi"/>
                <w:bCs/>
                <w:color w:val="262626" w:themeColor="text1" w:themeTint="D9"/>
                <w:lang w:eastAsia="en-GB"/>
              </w:rPr>
              <w:t xml:space="preserve"> (Economics)-           </w:t>
            </w:r>
            <w:r>
              <w:rPr>
                <w:rFonts w:cstheme="minorHAnsi"/>
                <w:bCs/>
                <w:color w:val="262626" w:themeColor="text1" w:themeTint="D9"/>
                <w:lang w:eastAsia="en-GB"/>
              </w:rPr>
              <w:t xml:space="preserve">   </w:t>
            </w:r>
            <w:r w:rsidR="0097698E">
              <w:rPr>
                <w:rFonts w:cstheme="minorHAnsi"/>
                <w:bCs/>
                <w:color w:val="262626" w:themeColor="text1" w:themeTint="D9"/>
                <w:lang w:eastAsia="en-GB"/>
              </w:rPr>
              <w:t xml:space="preserve"> </w:t>
            </w:r>
            <w:r>
              <w:rPr>
                <w:rFonts w:cstheme="minorHAnsi"/>
                <w:bCs/>
                <w:color w:val="262626" w:themeColor="text1" w:themeTint="D9"/>
                <w:lang w:eastAsia="en-GB"/>
              </w:rPr>
              <w:t xml:space="preserve">  </w:t>
            </w:r>
            <w:r w:rsidR="00B24598">
              <w:rPr>
                <w:rFonts w:cstheme="minorHAnsi"/>
                <w:bCs/>
                <w:color w:val="262626" w:themeColor="text1" w:themeTint="D9"/>
                <w:lang w:eastAsia="en-GB"/>
              </w:rPr>
              <w:t xml:space="preserve"> </w:t>
            </w:r>
            <w:r w:rsidR="0097698E">
              <w:rPr>
                <w:rFonts w:cstheme="minorHAnsi"/>
                <w:bCs/>
                <w:color w:val="262626" w:themeColor="text1" w:themeTint="D9"/>
                <w:lang w:eastAsia="en-GB"/>
              </w:rPr>
              <w:t>2011</w:t>
            </w:r>
          </w:p>
        </w:tc>
        <w:tc>
          <w:tcPr>
            <w:tcW w:w="6699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1237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189"/>
              <w:gridCol w:w="6189"/>
            </w:tblGrid>
            <w:tr w:rsidR="00BB4F38" w:rsidRPr="00906BEE" w14:paraId="48711C8B" w14:textId="1663164F" w:rsidTr="00511908">
              <w:trPr>
                <w:trHeight w:hRule="exact" w:val="1477"/>
              </w:trPr>
              <w:tc>
                <w:tcPr>
                  <w:tcW w:w="6189" w:type="dxa"/>
                  <w:vAlign w:val="center"/>
                </w:tcPr>
                <w:p w14:paraId="2603EF5C" w14:textId="5ECD64E4" w:rsidR="00741549" w:rsidRDefault="0047713B" w:rsidP="00511908">
                  <w:pPr>
                    <w:ind w:right="-230"/>
                    <w:jc w:val="center"/>
                    <w:rPr>
                      <w:rFonts w:asciiTheme="majorHAnsi" w:eastAsiaTheme="majorEastAsia" w:hAnsiTheme="majorHAnsi" w:cstheme="majorBidi"/>
                      <w:caps/>
                      <w:sz w:val="32"/>
                      <w:szCs w:val="24"/>
                    </w:rPr>
                  </w:pPr>
                  <w:r w:rsidRPr="00C2098A">
                    <w:rPr>
                      <w:noProof/>
                      <w:lang w:val="en-IN" w:eastAsia="en-IN"/>
                    </w:rPr>
                    <w:lastRenderedPageBreak/>
                    <mc:AlternateContent>
                      <mc:Choice Requires="wpg">
                        <w:drawing>
                          <wp:anchor distT="0" distB="0" distL="114300" distR="114300" simplePos="0" relativeHeight="251668480" behindDoc="0" locked="0" layoutInCell="1" allowOverlap="1" wp14:anchorId="7F3DE87A" wp14:editId="18D68388">
                            <wp:simplePos x="0" y="0"/>
                            <wp:positionH relativeFrom="column">
                              <wp:posOffset>408940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213360" cy="213360"/>
                            <wp:effectExtent l="0" t="0" r="15240" b="15240"/>
                            <wp:wrapNone/>
                            <wp:docPr id="37" name="Group 10">
                              <a:extLst xmlns:a="http://schemas.openxmlformats.org/drawingml/2006/main">
                                <a:ext uri="{C183D7F6-B498-43B3-948B-1728B52AA6E4}">
      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 noChangeAspect="1"/>
                                  </wpg:cNvGrpSpPr>
                                  <wpg:grpSpPr bwMode="auto">
                                    <a:xfrm>
                                      <a:off x="0" y="0"/>
                                      <a:ext cx="213360" cy="213360"/>
                                      <a:chOff x="0" y="0"/>
                                      <a:chExt cx="431" cy="431"/>
                                    </a:xfrm>
                                  </wpg:grpSpPr>
                                  <wps:wsp>
                                    <wps:cNvPr id="38" name="Circle around telephone symbol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431" cy="431"/>
                                      </a:xfrm>
                                      <a:custGeom>
                                        <a:avLst/>
                                        <a:gdLst>
                                          <a:gd name="T0" fmla="*/ 1831 w 3451"/>
                                          <a:gd name="T1" fmla="*/ 3 h 3450"/>
                                          <a:gd name="T2" fmla="*/ 2035 w 3451"/>
                                          <a:gd name="T3" fmla="*/ 28 h 3450"/>
                                          <a:gd name="T4" fmla="*/ 2232 w 3451"/>
                                          <a:gd name="T5" fmla="*/ 76 h 3450"/>
                                          <a:gd name="T6" fmla="*/ 2419 w 3451"/>
                                          <a:gd name="T7" fmla="*/ 145 h 3450"/>
                                          <a:gd name="T8" fmla="*/ 2596 w 3451"/>
                                          <a:gd name="T9" fmla="*/ 235 h 3450"/>
                                          <a:gd name="T10" fmla="*/ 2760 w 3451"/>
                                          <a:gd name="T11" fmla="*/ 344 h 3450"/>
                                          <a:gd name="T12" fmla="*/ 2909 w 3451"/>
                                          <a:gd name="T13" fmla="*/ 471 h 3450"/>
                                          <a:gd name="T14" fmla="*/ 3044 w 3451"/>
                                          <a:gd name="T15" fmla="*/ 613 h 3450"/>
                                          <a:gd name="T16" fmla="*/ 3163 w 3451"/>
                                          <a:gd name="T17" fmla="*/ 771 h 3450"/>
                                          <a:gd name="T18" fmla="*/ 3262 w 3451"/>
                                          <a:gd name="T19" fmla="*/ 941 h 3450"/>
                                          <a:gd name="T20" fmla="*/ 3342 w 3451"/>
                                          <a:gd name="T21" fmla="*/ 1123 h 3450"/>
                                          <a:gd name="T22" fmla="*/ 3402 w 3451"/>
                                          <a:gd name="T23" fmla="*/ 1316 h 3450"/>
                                          <a:gd name="T24" fmla="*/ 3438 w 3451"/>
                                          <a:gd name="T25" fmla="*/ 1517 h 3450"/>
                                          <a:gd name="T26" fmla="*/ 3451 w 3451"/>
                                          <a:gd name="T27" fmla="*/ 1725 h 3450"/>
                                          <a:gd name="T28" fmla="*/ 3438 w 3451"/>
                                          <a:gd name="T29" fmla="*/ 1934 h 3450"/>
                                          <a:gd name="T30" fmla="*/ 3402 w 3451"/>
                                          <a:gd name="T31" fmla="*/ 2135 h 3450"/>
                                          <a:gd name="T32" fmla="*/ 3342 w 3451"/>
                                          <a:gd name="T33" fmla="*/ 2327 h 3450"/>
                                          <a:gd name="T34" fmla="*/ 3262 w 3451"/>
                                          <a:gd name="T35" fmla="*/ 2509 h 3450"/>
                                          <a:gd name="T36" fmla="*/ 3163 w 3451"/>
                                          <a:gd name="T37" fmla="*/ 2679 h 3450"/>
                                          <a:gd name="T38" fmla="*/ 3044 w 3451"/>
                                          <a:gd name="T39" fmla="*/ 2836 h 3450"/>
                                          <a:gd name="T40" fmla="*/ 2909 w 3451"/>
                                          <a:gd name="T41" fmla="*/ 2979 h 3450"/>
                                          <a:gd name="T42" fmla="*/ 2760 w 3451"/>
                                          <a:gd name="T43" fmla="*/ 3105 h 3450"/>
                                          <a:gd name="T44" fmla="*/ 2596 w 3451"/>
                                          <a:gd name="T45" fmla="*/ 3214 h 3450"/>
                                          <a:gd name="T46" fmla="*/ 2419 w 3451"/>
                                          <a:gd name="T47" fmla="*/ 3304 h 3450"/>
                                          <a:gd name="T48" fmla="*/ 2232 w 3451"/>
                                          <a:gd name="T49" fmla="*/ 3375 h 3450"/>
                                          <a:gd name="T50" fmla="*/ 2035 w 3451"/>
                                          <a:gd name="T51" fmla="*/ 3422 h 3450"/>
                                          <a:gd name="T52" fmla="*/ 1831 w 3451"/>
                                          <a:gd name="T53" fmla="*/ 3447 h 3450"/>
                                          <a:gd name="T54" fmla="*/ 1620 w 3451"/>
                                          <a:gd name="T55" fmla="*/ 3447 h 3450"/>
                                          <a:gd name="T56" fmla="*/ 1415 w 3451"/>
                                          <a:gd name="T57" fmla="*/ 3422 h 3450"/>
                                          <a:gd name="T58" fmla="*/ 1218 w 3451"/>
                                          <a:gd name="T59" fmla="*/ 3375 h 3450"/>
                                          <a:gd name="T60" fmla="*/ 1031 w 3451"/>
                                          <a:gd name="T61" fmla="*/ 3304 h 3450"/>
                                          <a:gd name="T62" fmla="*/ 855 w 3451"/>
                                          <a:gd name="T63" fmla="*/ 3214 h 3450"/>
                                          <a:gd name="T64" fmla="*/ 690 w 3451"/>
                                          <a:gd name="T65" fmla="*/ 3105 h 3450"/>
                                          <a:gd name="T66" fmla="*/ 540 w 3451"/>
                                          <a:gd name="T67" fmla="*/ 2979 h 3450"/>
                                          <a:gd name="T68" fmla="*/ 405 w 3451"/>
                                          <a:gd name="T69" fmla="*/ 2836 h 3450"/>
                                          <a:gd name="T70" fmla="*/ 288 w 3451"/>
                                          <a:gd name="T71" fmla="*/ 2679 h 3450"/>
                                          <a:gd name="T72" fmla="*/ 189 w 3451"/>
                                          <a:gd name="T73" fmla="*/ 2509 h 3450"/>
                                          <a:gd name="T74" fmla="*/ 108 w 3451"/>
                                          <a:gd name="T75" fmla="*/ 2327 h 3450"/>
                                          <a:gd name="T76" fmla="*/ 49 w 3451"/>
                                          <a:gd name="T77" fmla="*/ 2135 h 3450"/>
                                          <a:gd name="T78" fmla="*/ 13 w 3451"/>
                                          <a:gd name="T79" fmla="*/ 1934 h 3450"/>
                                          <a:gd name="T80" fmla="*/ 0 w 3451"/>
                                          <a:gd name="T81" fmla="*/ 1725 h 3450"/>
                                          <a:gd name="T82" fmla="*/ 13 w 3451"/>
                                          <a:gd name="T83" fmla="*/ 1517 h 3450"/>
                                          <a:gd name="T84" fmla="*/ 49 w 3451"/>
                                          <a:gd name="T85" fmla="*/ 1316 h 3450"/>
                                          <a:gd name="T86" fmla="*/ 108 w 3451"/>
                                          <a:gd name="T87" fmla="*/ 1123 h 3450"/>
                                          <a:gd name="T88" fmla="*/ 189 w 3451"/>
                                          <a:gd name="T89" fmla="*/ 941 h 3450"/>
                                          <a:gd name="T90" fmla="*/ 288 w 3451"/>
                                          <a:gd name="T91" fmla="*/ 771 h 3450"/>
                                          <a:gd name="T92" fmla="*/ 405 w 3451"/>
                                          <a:gd name="T93" fmla="*/ 613 h 3450"/>
                                          <a:gd name="T94" fmla="*/ 540 w 3451"/>
                                          <a:gd name="T95" fmla="*/ 471 h 3450"/>
                                          <a:gd name="T96" fmla="*/ 690 w 3451"/>
                                          <a:gd name="T97" fmla="*/ 344 h 3450"/>
                                          <a:gd name="T98" fmla="*/ 855 w 3451"/>
                                          <a:gd name="T99" fmla="*/ 235 h 3450"/>
                                          <a:gd name="T100" fmla="*/ 1031 w 3451"/>
                                          <a:gd name="T101" fmla="*/ 145 h 3450"/>
                                          <a:gd name="T102" fmla="*/ 1218 w 3451"/>
                                          <a:gd name="T103" fmla="*/ 76 h 3450"/>
                                          <a:gd name="T104" fmla="*/ 1415 w 3451"/>
                                          <a:gd name="T105" fmla="*/ 28 h 3450"/>
                                          <a:gd name="T106" fmla="*/ 1620 w 3451"/>
                                          <a:gd name="T107" fmla="*/ 3 h 345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451" h="3450">
                                            <a:moveTo>
                                              <a:pt x="1725" y="0"/>
                                            </a:move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933" y="12"/>
                                            </a:lnTo>
                                            <a:lnTo>
                                              <a:pt x="2035" y="28"/>
                                            </a:lnTo>
                                            <a:lnTo>
                                              <a:pt x="2134" y="48"/>
                                            </a:lnTo>
                                            <a:lnTo>
                                              <a:pt x="2232" y="76"/>
                                            </a:lnTo>
                                            <a:lnTo>
                                              <a:pt x="2327" y="108"/>
                                            </a:lnTo>
                                            <a:lnTo>
                                              <a:pt x="2419" y="145"/>
                                            </a:lnTo>
                                            <a:lnTo>
                                              <a:pt x="2509" y="188"/>
                                            </a:lnTo>
                                            <a:lnTo>
                                              <a:pt x="2596" y="235"/>
                                            </a:lnTo>
                                            <a:lnTo>
                                              <a:pt x="2679" y="287"/>
                                            </a:lnTo>
                                            <a:lnTo>
                                              <a:pt x="2760" y="344"/>
                                            </a:lnTo>
                                            <a:lnTo>
                                              <a:pt x="2837" y="406"/>
                                            </a:lnTo>
                                            <a:lnTo>
                                              <a:pt x="2909" y="471"/>
                                            </a:lnTo>
                                            <a:lnTo>
                                              <a:pt x="2979" y="541"/>
                                            </a:lnTo>
                                            <a:lnTo>
                                              <a:pt x="3044" y="613"/>
                                            </a:lnTo>
                                            <a:lnTo>
                                              <a:pt x="3105" y="690"/>
                                            </a:lnTo>
                                            <a:lnTo>
                                              <a:pt x="3163" y="771"/>
                                            </a:lnTo>
                                            <a:lnTo>
                                              <a:pt x="3215" y="854"/>
                                            </a:lnTo>
                                            <a:lnTo>
                                              <a:pt x="3262" y="941"/>
                                            </a:lnTo>
                                            <a:lnTo>
                                              <a:pt x="3305" y="1031"/>
                                            </a:lnTo>
                                            <a:lnTo>
                                              <a:pt x="3342" y="1123"/>
                                            </a:lnTo>
                                            <a:lnTo>
                                              <a:pt x="3374" y="1218"/>
                                            </a:lnTo>
                                            <a:lnTo>
                                              <a:pt x="3402" y="1316"/>
                                            </a:lnTo>
                                            <a:lnTo>
                                              <a:pt x="3422" y="1415"/>
                                            </a:lnTo>
                                            <a:lnTo>
                                              <a:pt x="3438" y="1517"/>
                                            </a:lnTo>
                                            <a:lnTo>
                                              <a:pt x="3447" y="1619"/>
                                            </a:lnTo>
                                            <a:lnTo>
                                              <a:pt x="3451" y="1725"/>
                                            </a:lnTo>
                                            <a:lnTo>
                                              <a:pt x="3447" y="1830"/>
                                            </a:lnTo>
                                            <a:lnTo>
                                              <a:pt x="3438" y="1934"/>
                                            </a:lnTo>
                                            <a:lnTo>
                                              <a:pt x="3422" y="2035"/>
                                            </a:lnTo>
                                            <a:lnTo>
                                              <a:pt x="3402" y="2135"/>
                                            </a:lnTo>
                                            <a:lnTo>
                                              <a:pt x="3374" y="2232"/>
                                            </a:lnTo>
                                            <a:lnTo>
                                              <a:pt x="3342" y="2327"/>
                                            </a:lnTo>
                                            <a:lnTo>
                                              <a:pt x="3305" y="2419"/>
                                            </a:lnTo>
                                            <a:lnTo>
                                              <a:pt x="3262" y="2509"/>
                                            </a:lnTo>
                                            <a:lnTo>
                                              <a:pt x="3215" y="2595"/>
                                            </a:lnTo>
                                            <a:lnTo>
                                              <a:pt x="3163" y="2679"/>
                                            </a:lnTo>
                                            <a:lnTo>
                                              <a:pt x="3105" y="2760"/>
                                            </a:lnTo>
                                            <a:lnTo>
                                              <a:pt x="3044" y="2836"/>
                                            </a:lnTo>
                                            <a:lnTo>
                                              <a:pt x="2979" y="2910"/>
                                            </a:lnTo>
                                            <a:lnTo>
                                              <a:pt x="2909" y="2979"/>
                                            </a:lnTo>
                                            <a:lnTo>
                                              <a:pt x="2837" y="3045"/>
                                            </a:lnTo>
                                            <a:lnTo>
                                              <a:pt x="2760" y="3105"/>
                                            </a:lnTo>
                                            <a:lnTo>
                                              <a:pt x="2679" y="3162"/>
                                            </a:lnTo>
                                            <a:lnTo>
                                              <a:pt x="2596" y="3214"/>
                                            </a:lnTo>
                                            <a:lnTo>
                                              <a:pt x="2509" y="3261"/>
                                            </a:lnTo>
                                            <a:lnTo>
                                              <a:pt x="2419" y="3304"/>
                                            </a:lnTo>
                                            <a:lnTo>
                                              <a:pt x="2327" y="3342"/>
                                            </a:lnTo>
                                            <a:lnTo>
                                              <a:pt x="2232" y="3375"/>
                                            </a:lnTo>
                                            <a:lnTo>
                                              <a:pt x="2134" y="3401"/>
                                            </a:lnTo>
                                            <a:lnTo>
                                              <a:pt x="2035" y="3422"/>
                                            </a:lnTo>
                                            <a:lnTo>
                                              <a:pt x="1933" y="3437"/>
                                            </a:lnTo>
                                            <a:lnTo>
                                              <a:pt x="1831" y="3447"/>
                                            </a:lnTo>
                                            <a:lnTo>
                                              <a:pt x="1725" y="3450"/>
                                            </a:lnTo>
                                            <a:lnTo>
                                              <a:pt x="1620" y="3447"/>
                                            </a:lnTo>
                                            <a:lnTo>
                                              <a:pt x="1516" y="3437"/>
                                            </a:lnTo>
                                            <a:lnTo>
                                              <a:pt x="1415" y="3422"/>
                                            </a:lnTo>
                                            <a:lnTo>
                                              <a:pt x="1315" y="3401"/>
                                            </a:lnTo>
                                            <a:lnTo>
                                              <a:pt x="1218" y="3375"/>
                                            </a:lnTo>
                                            <a:lnTo>
                                              <a:pt x="1123" y="3342"/>
                                            </a:lnTo>
                                            <a:lnTo>
                                              <a:pt x="1031" y="3304"/>
                                            </a:lnTo>
                                            <a:lnTo>
                                              <a:pt x="941" y="3261"/>
                                            </a:lnTo>
                                            <a:lnTo>
                                              <a:pt x="855" y="3214"/>
                                            </a:lnTo>
                                            <a:lnTo>
                                              <a:pt x="771" y="3162"/>
                                            </a:lnTo>
                                            <a:lnTo>
                                              <a:pt x="690" y="3105"/>
                                            </a:lnTo>
                                            <a:lnTo>
                                              <a:pt x="614" y="3045"/>
                                            </a:lnTo>
                                            <a:lnTo>
                                              <a:pt x="540" y="2979"/>
                                            </a:lnTo>
                                            <a:lnTo>
                                              <a:pt x="471" y="2910"/>
                                            </a:lnTo>
                                            <a:lnTo>
                                              <a:pt x="405" y="2836"/>
                                            </a:lnTo>
                                            <a:lnTo>
                                              <a:pt x="345" y="2760"/>
                                            </a:lnTo>
                                            <a:lnTo>
                                              <a:pt x="288" y="2679"/>
                                            </a:lnTo>
                                            <a:lnTo>
                                              <a:pt x="236" y="2595"/>
                                            </a:lnTo>
                                            <a:lnTo>
                                              <a:pt x="189" y="2509"/>
                                            </a:lnTo>
                                            <a:lnTo>
                                              <a:pt x="146" y="2419"/>
                                            </a:lnTo>
                                            <a:lnTo>
                                              <a:pt x="108" y="2327"/>
                                            </a:lnTo>
                                            <a:lnTo>
                                              <a:pt x="75" y="2232"/>
                                            </a:lnTo>
                                            <a:lnTo>
                                              <a:pt x="49" y="2135"/>
                                            </a:lnTo>
                                            <a:lnTo>
                                              <a:pt x="28" y="2035"/>
                                            </a:lnTo>
                                            <a:lnTo>
                                              <a:pt x="13" y="1934"/>
                                            </a:lnTo>
                                            <a:lnTo>
                                              <a:pt x="3" y="1830"/>
                                            </a:lnTo>
                                            <a:lnTo>
                                              <a:pt x="0" y="1725"/>
                                            </a:lnTo>
                                            <a:lnTo>
                                              <a:pt x="3" y="1619"/>
                                            </a:lnTo>
                                            <a:lnTo>
                                              <a:pt x="13" y="1517"/>
                                            </a:lnTo>
                                            <a:lnTo>
                                              <a:pt x="28" y="1415"/>
                                            </a:lnTo>
                                            <a:lnTo>
                                              <a:pt x="49" y="1316"/>
                                            </a:lnTo>
                                            <a:lnTo>
                                              <a:pt x="75" y="1218"/>
                                            </a:lnTo>
                                            <a:lnTo>
                                              <a:pt x="108" y="1123"/>
                                            </a:lnTo>
                                            <a:lnTo>
                                              <a:pt x="146" y="1031"/>
                                            </a:lnTo>
                                            <a:lnTo>
                                              <a:pt x="189" y="941"/>
                                            </a:lnTo>
                                            <a:lnTo>
                                              <a:pt x="236" y="854"/>
                                            </a:lnTo>
                                            <a:lnTo>
                                              <a:pt x="288" y="771"/>
                                            </a:lnTo>
                                            <a:lnTo>
                                              <a:pt x="345" y="690"/>
                                            </a:lnTo>
                                            <a:lnTo>
                                              <a:pt x="405" y="613"/>
                                            </a:lnTo>
                                            <a:lnTo>
                                              <a:pt x="471" y="541"/>
                                            </a:lnTo>
                                            <a:lnTo>
                                              <a:pt x="540" y="471"/>
                                            </a:lnTo>
                                            <a:lnTo>
                                              <a:pt x="614" y="406"/>
                                            </a:lnTo>
                                            <a:lnTo>
                                              <a:pt x="690" y="344"/>
                                            </a:lnTo>
                                            <a:lnTo>
                                              <a:pt x="771" y="287"/>
                                            </a:lnTo>
                                            <a:lnTo>
                                              <a:pt x="855" y="235"/>
                                            </a:lnTo>
                                            <a:lnTo>
                                              <a:pt x="941" y="188"/>
                                            </a:lnTo>
                                            <a:lnTo>
                                              <a:pt x="1031" y="145"/>
                                            </a:lnTo>
                                            <a:lnTo>
                                              <a:pt x="1123" y="108"/>
                                            </a:lnTo>
                                            <a:lnTo>
                                              <a:pt x="1218" y="76"/>
                                            </a:lnTo>
                                            <a:lnTo>
                                              <a:pt x="1315" y="48"/>
                                            </a:lnTo>
                                            <a:lnTo>
                                              <a:pt x="1415" y="28"/>
                                            </a:lnTo>
                                            <a:lnTo>
                                              <a:pt x="1516" y="12"/>
                                            </a:lnTo>
                                            <a:lnTo>
                                              <a:pt x="1620" y="3"/>
                                            </a:lnTo>
                                            <a:lnTo>
                                              <a:pt x="1725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9" name="Telephone symbol" descr="Phone icon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97" y="95"/>
                                        <a:ext cx="237" cy="238"/>
                                      </a:xfrm>
                                      <a:custGeom>
                                        <a:avLst/>
                                        <a:gdLst>
                                          <a:gd name="T0" fmla="*/ 709 w 1894"/>
                                          <a:gd name="T1" fmla="*/ 495 h 1896"/>
                                          <a:gd name="T2" fmla="*/ 653 w 1894"/>
                                          <a:gd name="T3" fmla="*/ 560 h 1896"/>
                                          <a:gd name="T4" fmla="*/ 593 w 1894"/>
                                          <a:gd name="T5" fmla="*/ 617 h 1896"/>
                                          <a:gd name="T6" fmla="*/ 527 w 1894"/>
                                          <a:gd name="T7" fmla="*/ 661 h 1896"/>
                                          <a:gd name="T8" fmla="*/ 500 w 1894"/>
                                          <a:gd name="T9" fmla="*/ 691 h 1896"/>
                                          <a:gd name="T10" fmla="*/ 524 w 1894"/>
                                          <a:gd name="T11" fmla="*/ 733 h 1896"/>
                                          <a:gd name="T12" fmla="*/ 559 w 1894"/>
                                          <a:gd name="T13" fmla="*/ 789 h 1896"/>
                                          <a:gd name="T14" fmla="*/ 608 w 1894"/>
                                          <a:gd name="T15" fmla="*/ 860 h 1896"/>
                                          <a:gd name="T16" fmla="*/ 668 w 1894"/>
                                          <a:gd name="T17" fmla="*/ 938 h 1896"/>
                                          <a:gd name="T18" fmla="*/ 741 w 1894"/>
                                          <a:gd name="T19" fmla="*/ 1024 h 1896"/>
                                          <a:gd name="T20" fmla="*/ 825 w 1894"/>
                                          <a:gd name="T21" fmla="*/ 1113 h 1896"/>
                                          <a:gd name="T22" fmla="*/ 923 w 1894"/>
                                          <a:gd name="T23" fmla="*/ 1202 h 1896"/>
                                          <a:gd name="T24" fmla="*/ 1033 w 1894"/>
                                          <a:gd name="T25" fmla="*/ 1289 h 1896"/>
                                          <a:gd name="T26" fmla="*/ 1155 w 1894"/>
                                          <a:gd name="T27" fmla="*/ 1371 h 1896"/>
                                          <a:gd name="T28" fmla="*/ 1241 w 1894"/>
                                          <a:gd name="T29" fmla="*/ 1369 h 1896"/>
                                          <a:gd name="T30" fmla="*/ 1295 w 1894"/>
                                          <a:gd name="T31" fmla="*/ 1291 h 1896"/>
                                          <a:gd name="T32" fmla="*/ 1364 w 1894"/>
                                          <a:gd name="T33" fmla="*/ 1220 h 1896"/>
                                          <a:gd name="T34" fmla="*/ 1894 w 1894"/>
                                          <a:gd name="T35" fmla="*/ 1594 h 1896"/>
                                          <a:gd name="T36" fmla="*/ 1856 w 1894"/>
                                          <a:gd name="T37" fmla="*/ 1640 h 1896"/>
                                          <a:gd name="T38" fmla="*/ 1808 w 1894"/>
                                          <a:gd name="T39" fmla="*/ 1686 h 1896"/>
                                          <a:gd name="T40" fmla="*/ 1752 w 1894"/>
                                          <a:gd name="T41" fmla="*/ 1730 h 1896"/>
                                          <a:gd name="T42" fmla="*/ 1694 w 1894"/>
                                          <a:gd name="T43" fmla="*/ 1771 h 1896"/>
                                          <a:gd name="T44" fmla="*/ 1636 w 1894"/>
                                          <a:gd name="T45" fmla="*/ 1808 h 1896"/>
                                          <a:gd name="T46" fmla="*/ 1582 w 1894"/>
                                          <a:gd name="T47" fmla="*/ 1841 h 1896"/>
                                          <a:gd name="T48" fmla="*/ 1536 w 1894"/>
                                          <a:gd name="T49" fmla="*/ 1867 h 1896"/>
                                          <a:gd name="T50" fmla="*/ 1502 w 1894"/>
                                          <a:gd name="T51" fmla="*/ 1885 h 1896"/>
                                          <a:gd name="T52" fmla="*/ 1483 w 1894"/>
                                          <a:gd name="T53" fmla="*/ 1895 h 1896"/>
                                          <a:gd name="T54" fmla="*/ 1439 w 1894"/>
                                          <a:gd name="T55" fmla="*/ 1881 h 1896"/>
                                          <a:gd name="T56" fmla="*/ 1352 w 1894"/>
                                          <a:gd name="T57" fmla="*/ 1847 h 1896"/>
                                          <a:gd name="T58" fmla="*/ 1257 w 1894"/>
                                          <a:gd name="T59" fmla="*/ 1808 h 1896"/>
                                          <a:gd name="T60" fmla="*/ 1157 w 1894"/>
                                          <a:gd name="T61" fmla="*/ 1763 h 1896"/>
                                          <a:gd name="T62" fmla="*/ 1053 w 1894"/>
                                          <a:gd name="T63" fmla="*/ 1712 h 1896"/>
                                          <a:gd name="T64" fmla="*/ 945 w 1894"/>
                                          <a:gd name="T65" fmla="*/ 1652 h 1896"/>
                                          <a:gd name="T66" fmla="*/ 835 w 1894"/>
                                          <a:gd name="T67" fmla="*/ 1583 h 1896"/>
                                          <a:gd name="T68" fmla="*/ 724 w 1894"/>
                                          <a:gd name="T69" fmla="*/ 1503 h 1896"/>
                                          <a:gd name="T70" fmla="*/ 615 w 1894"/>
                                          <a:gd name="T71" fmla="*/ 1409 h 1896"/>
                                          <a:gd name="T72" fmla="*/ 506 w 1894"/>
                                          <a:gd name="T73" fmla="*/ 1304 h 1896"/>
                                          <a:gd name="T74" fmla="*/ 401 w 1894"/>
                                          <a:gd name="T75" fmla="*/ 1182 h 1896"/>
                                          <a:gd name="T76" fmla="*/ 301 w 1894"/>
                                          <a:gd name="T77" fmla="*/ 1045 h 1896"/>
                                          <a:gd name="T78" fmla="*/ 205 w 1894"/>
                                          <a:gd name="T79" fmla="*/ 891 h 1896"/>
                                          <a:gd name="T80" fmla="*/ 117 w 1894"/>
                                          <a:gd name="T81" fmla="*/ 718 h 1896"/>
                                          <a:gd name="T82" fmla="*/ 37 w 1894"/>
                                          <a:gd name="T83" fmla="*/ 526 h 1896"/>
                                          <a:gd name="T84" fmla="*/ 32 w 1894"/>
                                          <a:gd name="T85" fmla="*/ 356 h 1896"/>
                                          <a:gd name="T86" fmla="*/ 93 w 1894"/>
                                          <a:gd name="T87" fmla="*/ 246 h 1896"/>
                                          <a:gd name="T88" fmla="*/ 151 w 1894"/>
                                          <a:gd name="T89" fmla="*/ 159 h 1896"/>
                                          <a:gd name="T90" fmla="*/ 203 w 1894"/>
                                          <a:gd name="T91" fmla="*/ 92 h 1896"/>
                                          <a:gd name="T92" fmla="*/ 245 w 1894"/>
                                          <a:gd name="T93" fmla="*/ 45 h 1896"/>
                                          <a:gd name="T94" fmla="*/ 277 w 1894"/>
                                          <a:gd name="T95" fmla="*/ 16 h 1896"/>
                                          <a:gd name="T96" fmla="*/ 293 w 1894"/>
                                          <a:gd name="T97" fmla="*/ 1 h 18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94" h="1896">
                                            <a:moveTo>
                                              <a:pt x="295" y="0"/>
                                            </a:moveTo>
                                            <a:lnTo>
                                              <a:pt x="709" y="495"/>
                                            </a:lnTo>
                                            <a:lnTo>
                                              <a:pt x="682" y="529"/>
                                            </a:lnTo>
                                            <a:lnTo>
                                              <a:pt x="653" y="560"/>
                                            </a:lnTo>
                                            <a:lnTo>
                                              <a:pt x="623" y="589"/>
                                            </a:lnTo>
                                            <a:lnTo>
                                              <a:pt x="593" y="617"/>
                                            </a:lnTo>
                                            <a:lnTo>
                                              <a:pt x="560" y="641"/>
                                            </a:lnTo>
                                            <a:lnTo>
                                              <a:pt x="527" y="661"/>
                                            </a:lnTo>
                                            <a:lnTo>
                                              <a:pt x="492" y="676"/>
                                            </a:lnTo>
                                            <a:lnTo>
                                              <a:pt x="500" y="691"/>
                                            </a:lnTo>
                                            <a:lnTo>
                                              <a:pt x="510" y="710"/>
                                            </a:lnTo>
                                            <a:lnTo>
                                              <a:pt x="524" y="733"/>
                                            </a:lnTo>
                                            <a:lnTo>
                                              <a:pt x="541" y="759"/>
                                            </a:lnTo>
                                            <a:lnTo>
                                              <a:pt x="559" y="789"/>
                                            </a:lnTo>
                                            <a:lnTo>
                                              <a:pt x="582" y="823"/>
                                            </a:lnTo>
                                            <a:lnTo>
                                              <a:pt x="608" y="860"/>
                                            </a:lnTo>
                                            <a:lnTo>
                                              <a:pt x="637" y="898"/>
                                            </a:lnTo>
                                            <a:lnTo>
                                              <a:pt x="668" y="938"/>
                                            </a:lnTo>
                                            <a:lnTo>
                                              <a:pt x="703" y="980"/>
                                            </a:lnTo>
                                            <a:lnTo>
                                              <a:pt x="741" y="1024"/>
                                            </a:lnTo>
                                            <a:lnTo>
                                              <a:pt x="781" y="1068"/>
                                            </a:lnTo>
                                            <a:lnTo>
                                              <a:pt x="825" y="1113"/>
                                            </a:lnTo>
                                            <a:lnTo>
                                              <a:pt x="873" y="1158"/>
                                            </a:lnTo>
                                            <a:lnTo>
                                              <a:pt x="923" y="1202"/>
                                            </a:lnTo>
                                            <a:lnTo>
                                              <a:pt x="976" y="1246"/>
                                            </a:lnTo>
                                            <a:lnTo>
                                              <a:pt x="1033" y="1289"/>
                                            </a:lnTo>
                                            <a:lnTo>
                                              <a:pt x="1092" y="1331"/>
                                            </a:lnTo>
                                            <a:lnTo>
                                              <a:pt x="1155" y="1371"/>
                                            </a:lnTo>
                                            <a:lnTo>
                                              <a:pt x="1220" y="1408"/>
                                            </a:lnTo>
                                            <a:lnTo>
                                              <a:pt x="1241" y="1369"/>
                                            </a:lnTo>
                                            <a:lnTo>
                                              <a:pt x="1266" y="1330"/>
                                            </a:lnTo>
                                            <a:lnTo>
                                              <a:pt x="1295" y="1291"/>
                                            </a:lnTo>
                                            <a:lnTo>
                                              <a:pt x="1328" y="1254"/>
                                            </a:lnTo>
                                            <a:lnTo>
                                              <a:pt x="1364" y="1220"/>
                                            </a:lnTo>
                                            <a:lnTo>
                                              <a:pt x="1401" y="1188"/>
                                            </a:lnTo>
                                            <a:lnTo>
                                              <a:pt x="1894" y="1594"/>
                                            </a:lnTo>
                                            <a:lnTo>
                                              <a:pt x="1877" y="1617"/>
                                            </a:lnTo>
                                            <a:lnTo>
                                              <a:pt x="1856" y="1640"/>
                                            </a:lnTo>
                                            <a:lnTo>
                                              <a:pt x="1833" y="1663"/>
                                            </a:lnTo>
                                            <a:lnTo>
                                              <a:pt x="1808" y="1686"/>
                                            </a:lnTo>
                                            <a:lnTo>
                                              <a:pt x="1780" y="1708"/>
                                            </a:lnTo>
                                            <a:lnTo>
                                              <a:pt x="1752" y="1730"/>
                                            </a:lnTo>
                                            <a:lnTo>
                                              <a:pt x="1723" y="1751"/>
                                            </a:lnTo>
                                            <a:lnTo>
                                              <a:pt x="1694" y="1771"/>
                                            </a:lnTo>
                                            <a:lnTo>
                                              <a:pt x="1664" y="1791"/>
                                            </a:lnTo>
                                            <a:lnTo>
                                              <a:pt x="1636" y="1808"/>
                                            </a:lnTo>
                                            <a:lnTo>
                                              <a:pt x="1608" y="1825"/>
                                            </a:lnTo>
                                            <a:lnTo>
                                              <a:pt x="1582" y="1841"/>
                                            </a:lnTo>
                                            <a:lnTo>
                                              <a:pt x="1557" y="1855"/>
                                            </a:lnTo>
                                            <a:lnTo>
                                              <a:pt x="1536" y="1867"/>
                                            </a:lnTo>
                                            <a:lnTo>
                                              <a:pt x="1518" y="1878"/>
                                            </a:lnTo>
                                            <a:lnTo>
                                              <a:pt x="1502" y="1885"/>
                                            </a:lnTo>
                                            <a:lnTo>
                                              <a:pt x="1490" y="1891"/>
                                            </a:lnTo>
                                            <a:lnTo>
                                              <a:pt x="1483" y="1895"/>
                                            </a:lnTo>
                                            <a:lnTo>
                                              <a:pt x="1480" y="1896"/>
                                            </a:lnTo>
                                            <a:lnTo>
                                              <a:pt x="1439" y="1881"/>
                                            </a:lnTo>
                                            <a:lnTo>
                                              <a:pt x="1396" y="1864"/>
                                            </a:lnTo>
                                            <a:lnTo>
                                              <a:pt x="1352" y="1847"/>
                                            </a:lnTo>
                                            <a:lnTo>
                                              <a:pt x="1305" y="1828"/>
                                            </a:lnTo>
                                            <a:lnTo>
                                              <a:pt x="1257" y="1808"/>
                                            </a:lnTo>
                                            <a:lnTo>
                                              <a:pt x="1208" y="1786"/>
                                            </a:lnTo>
                                            <a:lnTo>
                                              <a:pt x="1157" y="1763"/>
                                            </a:lnTo>
                                            <a:lnTo>
                                              <a:pt x="1105" y="1739"/>
                                            </a:lnTo>
                                            <a:lnTo>
                                              <a:pt x="1053" y="1712"/>
                                            </a:lnTo>
                                            <a:lnTo>
                                              <a:pt x="999" y="1684"/>
                                            </a:lnTo>
                                            <a:lnTo>
                                              <a:pt x="945" y="1652"/>
                                            </a:lnTo>
                                            <a:lnTo>
                                              <a:pt x="890" y="1619"/>
                                            </a:lnTo>
                                            <a:lnTo>
                                              <a:pt x="835" y="1583"/>
                                            </a:lnTo>
                                            <a:lnTo>
                                              <a:pt x="779" y="1545"/>
                                            </a:lnTo>
                                            <a:lnTo>
                                              <a:pt x="724" y="1503"/>
                                            </a:lnTo>
                                            <a:lnTo>
                                              <a:pt x="669" y="1458"/>
                                            </a:lnTo>
                                            <a:lnTo>
                                              <a:pt x="615" y="1409"/>
                                            </a:lnTo>
                                            <a:lnTo>
                                              <a:pt x="560" y="1358"/>
                                            </a:lnTo>
                                            <a:lnTo>
                                              <a:pt x="506" y="1304"/>
                                            </a:lnTo>
                                            <a:lnTo>
                                              <a:pt x="454" y="1245"/>
                                            </a:lnTo>
                                            <a:lnTo>
                                              <a:pt x="401" y="1182"/>
                                            </a:lnTo>
                                            <a:lnTo>
                                              <a:pt x="350" y="1116"/>
                                            </a:lnTo>
                                            <a:lnTo>
                                              <a:pt x="301" y="1045"/>
                                            </a:lnTo>
                                            <a:lnTo>
                                              <a:pt x="253" y="971"/>
                                            </a:lnTo>
                                            <a:lnTo>
                                              <a:pt x="205" y="891"/>
                                            </a:lnTo>
                                            <a:lnTo>
                                              <a:pt x="160" y="807"/>
                                            </a:lnTo>
                                            <a:lnTo>
                                              <a:pt x="117" y="718"/>
                                            </a:lnTo>
                                            <a:lnTo>
                                              <a:pt x="77" y="624"/>
                                            </a:lnTo>
                                            <a:lnTo>
                                              <a:pt x="37" y="526"/>
                                            </a:lnTo>
                                            <a:lnTo>
                                              <a:pt x="0" y="421"/>
                                            </a:lnTo>
                                            <a:lnTo>
                                              <a:pt x="32" y="356"/>
                                            </a:lnTo>
                                            <a:lnTo>
                                              <a:pt x="63" y="298"/>
                                            </a:lnTo>
                                            <a:lnTo>
                                              <a:pt x="93" y="246"/>
                                            </a:lnTo>
                                            <a:lnTo>
                                              <a:pt x="123" y="200"/>
                                            </a:lnTo>
                                            <a:lnTo>
                                              <a:pt x="151" y="159"/>
                                            </a:lnTo>
                                            <a:lnTo>
                                              <a:pt x="178" y="122"/>
                                            </a:lnTo>
                                            <a:lnTo>
                                              <a:pt x="203" y="92"/>
                                            </a:lnTo>
                                            <a:lnTo>
                                              <a:pt x="225" y="66"/>
                                            </a:lnTo>
                                            <a:lnTo>
                                              <a:pt x="245" y="45"/>
                                            </a:lnTo>
                                            <a:lnTo>
                                              <a:pt x="263" y="28"/>
                                            </a:lnTo>
                                            <a:lnTo>
                                              <a:pt x="277" y="16"/>
                                            </a:lnTo>
                                            <a:lnTo>
                                              <a:pt x="287" y="6"/>
                                            </a:lnTo>
                                            <a:lnTo>
                                              <a:pt x="293" y="1"/>
                                            </a:lnTo>
                                            <a:lnTo>
                                              <a:pt x="295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 w="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      <w:pict>
                          <v:group w14:anchorId="49FB045E" id="Group 10" o:spid="_x0000_s1026" style="position:absolute;margin-left:32.2pt;margin-top:12.75pt;width:16.8pt;height:16.8pt;z-index:251668480;mso-width-relative:margin;mso-height-relative:margin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">
                            <o:lock v:ext="edit" aspectratio="t"/>
        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        </v:shape>
        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        </v:shape>
                          </v:group>
                        </w:pict>
                      </mc:Fallback>
                    </mc:AlternateContent>
                  </w:r>
                  <w:r w:rsidRPr="00CA3DF1">
                    <w:rPr>
                      <w:noProof/>
                      <w:lang w:val="en-IN" w:eastAsia="en-IN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9504" behindDoc="0" locked="0" layoutInCell="1" allowOverlap="1" wp14:anchorId="292BF6C3" wp14:editId="6D9D7A23">
                            <wp:simplePos x="0" y="0"/>
                            <wp:positionH relativeFrom="column">
                              <wp:posOffset>1818640</wp:posOffset>
                            </wp:positionH>
                            <wp:positionV relativeFrom="paragraph">
                              <wp:posOffset>209550</wp:posOffset>
                            </wp:positionV>
                            <wp:extent cx="220980" cy="220980"/>
                            <wp:effectExtent l="0" t="0" r="7620" b="7620"/>
                            <wp:wrapNone/>
                            <wp:docPr id="27" name="Group 102">
                              <a:extLst xmlns:a="http://schemas.openxmlformats.org/drawingml/2006/main">
                                <a:ext uri="{C183D7F6-B498-43B3-948B-1728B52AA6E4}">
      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 noChangeAspect="1"/>
                                  </wpg:cNvGrpSpPr>
                                  <wpg:grpSpPr>
                                    <a:xfrm>
                                      <a:off x="0" y="0"/>
                                      <a:ext cx="220980" cy="220980"/>
                                      <a:chOff x="0" y="0"/>
                                      <a:chExt cx="734576" cy="734576"/>
                                    </a:xfrm>
                                  </wpg:grpSpPr>
                                  <wps:wsp>
                                    <wps:cNvPr id="28" name="Oval 28"/>
                                    <wps:cNvSpPr/>
                                    <wps:spPr>
                                      <a:xfrm>
                                        <a:off x="0" y="0"/>
                                        <a:ext cx="734576" cy="73457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9" name="Group 29"/>
                                    <wpg:cNvGrpSpPr/>
                                    <wpg:grpSpPr>
                                      <a:xfrm>
                                        <a:off x="163954" y="245845"/>
                                        <a:ext cx="406667" cy="242889"/>
                                        <a:chOff x="163954" y="245844"/>
                                        <a:chExt cx="727861" cy="434726"/>
                                      </a:xfrm>
                                    </wpg:grpSpPr>
                                    <wps:wsp>
                                      <wps:cNvPr id="30" name="Freeform 30"/>
                                      <wps:cNvSpPr/>
                                      <wps:spPr>
                                        <a:xfrm flipV="1">
                                          <a:off x="163954" y="471541"/>
                                          <a:ext cx="727861" cy="209029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15411 w 785097"/>
                                            <a:gd name="connsiteY0" fmla="*/ 218554 h 218554"/>
                                            <a:gd name="connsiteX1" fmla="*/ 392549 w 785097"/>
                                            <a:gd name="connsiteY1" fmla="*/ 165103 h 218554"/>
                                            <a:gd name="connsiteX2" fmla="*/ 469687 w 785097"/>
                                            <a:gd name="connsiteY2" fmla="*/ 218554 h 218554"/>
                                            <a:gd name="connsiteX3" fmla="*/ 785097 w 785097"/>
                                            <a:gd name="connsiteY3" fmla="*/ 0 h 218554"/>
                                            <a:gd name="connsiteX4" fmla="*/ 0 w 785097"/>
                                            <a:gd name="connsiteY4" fmla="*/ 0 h 218554"/>
                                            <a:gd name="connsiteX5" fmla="*/ 315411 w 785097"/>
                                            <a:gd name="connsiteY5" fmla="*/ 218554 h 218554"/>
                                            <a:gd name="connsiteX0" fmla="*/ 287158 w 785097"/>
                                            <a:gd name="connsiteY0" fmla="*/ 209029 h 218554"/>
                                            <a:gd name="connsiteX1" fmla="*/ 392549 w 785097"/>
                                            <a:gd name="connsiteY1" fmla="*/ 165103 h 218554"/>
                                            <a:gd name="connsiteX2" fmla="*/ 469687 w 785097"/>
                                            <a:gd name="connsiteY2" fmla="*/ 218554 h 218554"/>
                                            <a:gd name="connsiteX3" fmla="*/ 785097 w 785097"/>
                                            <a:gd name="connsiteY3" fmla="*/ 0 h 218554"/>
                                            <a:gd name="connsiteX4" fmla="*/ 0 w 785097"/>
                                            <a:gd name="connsiteY4" fmla="*/ 0 h 218554"/>
                                            <a:gd name="connsiteX5" fmla="*/ 287158 w 785097"/>
                                            <a:gd name="connsiteY5" fmla="*/ 209029 h 218554"/>
                                            <a:gd name="connsiteX0" fmla="*/ 287158 w 785097"/>
                                            <a:gd name="connsiteY0" fmla="*/ 209029 h 209029"/>
                                            <a:gd name="connsiteX1" fmla="*/ 392549 w 785097"/>
                                            <a:gd name="connsiteY1" fmla="*/ 165103 h 209029"/>
                                            <a:gd name="connsiteX2" fmla="*/ 500509 w 785097"/>
                                            <a:gd name="connsiteY2" fmla="*/ 209029 h 209029"/>
                                            <a:gd name="connsiteX3" fmla="*/ 785097 w 785097"/>
                                            <a:gd name="connsiteY3" fmla="*/ 0 h 209029"/>
                                            <a:gd name="connsiteX4" fmla="*/ 0 w 785097"/>
                                            <a:gd name="connsiteY4" fmla="*/ 0 h 209029"/>
                                            <a:gd name="connsiteX5" fmla="*/ 287158 w 785097"/>
                                            <a:gd name="connsiteY5" fmla="*/ 209029 h 209029"/>
                                            <a:gd name="connsiteX0" fmla="*/ 287158 w 785097"/>
                                            <a:gd name="connsiteY0" fmla="*/ 209029 h 209029"/>
                                            <a:gd name="connsiteX1" fmla="*/ 397687 w 785097"/>
                                            <a:gd name="connsiteY1" fmla="*/ 134147 h 209029"/>
                                            <a:gd name="connsiteX2" fmla="*/ 500509 w 785097"/>
                                            <a:gd name="connsiteY2" fmla="*/ 209029 h 209029"/>
                                            <a:gd name="connsiteX3" fmla="*/ 785097 w 785097"/>
                                            <a:gd name="connsiteY3" fmla="*/ 0 h 209029"/>
                                            <a:gd name="connsiteX4" fmla="*/ 0 w 785097"/>
                                            <a:gd name="connsiteY4" fmla="*/ 0 h 209029"/>
                                            <a:gd name="connsiteX5" fmla="*/ 287158 w 785097"/>
                                            <a:gd name="connsiteY5" fmla="*/ 209029 h 209029"/>
                                            <a:gd name="connsiteX0" fmla="*/ 287158 w 785097"/>
                                            <a:gd name="connsiteY0" fmla="*/ 209029 h 209029"/>
                                            <a:gd name="connsiteX1" fmla="*/ 387413 w 785097"/>
                                            <a:gd name="connsiteY1" fmla="*/ 122241 h 209029"/>
                                            <a:gd name="connsiteX2" fmla="*/ 500509 w 785097"/>
                                            <a:gd name="connsiteY2" fmla="*/ 209029 h 209029"/>
                                            <a:gd name="connsiteX3" fmla="*/ 785097 w 785097"/>
                                            <a:gd name="connsiteY3" fmla="*/ 0 h 209029"/>
                                            <a:gd name="connsiteX4" fmla="*/ 0 w 785097"/>
                                            <a:gd name="connsiteY4" fmla="*/ 0 h 209029"/>
                                            <a:gd name="connsiteX5" fmla="*/ 287158 w 785097"/>
                                            <a:gd name="connsiteY5" fmla="*/ 209029 h 209029"/>
                                            <a:gd name="connsiteX0" fmla="*/ 287158 w 785097"/>
                                            <a:gd name="connsiteY0" fmla="*/ 209029 h 209029"/>
                                            <a:gd name="connsiteX1" fmla="*/ 392549 w 785097"/>
                                            <a:gd name="connsiteY1" fmla="*/ 138910 h 209029"/>
                                            <a:gd name="connsiteX2" fmla="*/ 500509 w 785097"/>
                                            <a:gd name="connsiteY2" fmla="*/ 209029 h 209029"/>
                                            <a:gd name="connsiteX3" fmla="*/ 785097 w 785097"/>
                                            <a:gd name="connsiteY3" fmla="*/ 0 h 209029"/>
                                            <a:gd name="connsiteX4" fmla="*/ 0 w 785097"/>
                                            <a:gd name="connsiteY4" fmla="*/ 0 h 209029"/>
                                            <a:gd name="connsiteX5" fmla="*/ 287158 w 785097"/>
                                            <a:gd name="connsiteY5" fmla="*/ 209029 h 209029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785097" h="209029">
                                              <a:moveTo>
                                                <a:pt x="287158" y="209029"/>
                                              </a:moveTo>
                                              <a:lnTo>
                                                <a:pt x="392549" y="138910"/>
                                              </a:lnTo>
                                              <a:lnTo>
                                                <a:pt x="500509" y="209029"/>
                                              </a:lnTo>
                                              <a:lnTo>
                                                <a:pt x="785097" y="0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287158" y="209029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tx1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1" name="Isosceles Triangle 90"/>
                                      <wps:cNvSpPr/>
                                      <wps:spPr>
                                        <a:xfrm rot="5400000" flipV="1">
                                          <a:off x="583899" y="338416"/>
                                          <a:ext cx="372486" cy="24334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367724"/>
                                            <a:gd name="connsiteY0" fmla="*/ 252868 h 252868"/>
                                            <a:gd name="connsiteX1" fmla="*/ 183862 w 367724"/>
                                            <a:gd name="connsiteY1" fmla="*/ 0 h 252868"/>
                                            <a:gd name="connsiteX2" fmla="*/ 367724 w 367724"/>
                                            <a:gd name="connsiteY2" fmla="*/ 252868 h 252868"/>
                                            <a:gd name="connsiteX3" fmla="*/ 0 w 367724"/>
                                            <a:gd name="connsiteY3" fmla="*/ 252868 h 252868"/>
                                            <a:gd name="connsiteX0" fmla="*/ 0 w 367724"/>
                                            <a:gd name="connsiteY0" fmla="*/ 240962 h 240962"/>
                                            <a:gd name="connsiteX1" fmla="*/ 183862 w 367724"/>
                                            <a:gd name="connsiteY1" fmla="*/ 0 h 240962"/>
                                            <a:gd name="connsiteX2" fmla="*/ 367724 w 367724"/>
                                            <a:gd name="connsiteY2" fmla="*/ 240962 h 240962"/>
                                            <a:gd name="connsiteX3" fmla="*/ 0 w 367724"/>
                                            <a:gd name="connsiteY3" fmla="*/ 240962 h 240962"/>
                                            <a:gd name="connsiteX0" fmla="*/ 0 w 372486"/>
                                            <a:gd name="connsiteY0" fmla="*/ 240962 h 240962"/>
                                            <a:gd name="connsiteX1" fmla="*/ 183862 w 372486"/>
                                            <a:gd name="connsiteY1" fmla="*/ 0 h 240962"/>
                                            <a:gd name="connsiteX2" fmla="*/ 372486 w 372486"/>
                                            <a:gd name="connsiteY2" fmla="*/ 240962 h 240962"/>
                                            <a:gd name="connsiteX3" fmla="*/ 0 w 372486"/>
                                            <a:gd name="connsiteY3" fmla="*/ 240962 h 240962"/>
                                            <a:gd name="connsiteX0" fmla="*/ 0 w 372486"/>
                                            <a:gd name="connsiteY0" fmla="*/ 243343 h 243343"/>
                                            <a:gd name="connsiteX1" fmla="*/ 179100 w 372486"/>
                                            <a:gd name="connsiteY1" fmla="*/ 0 h 243343"/>
                                            <a:gd name="connsiteX2" fmla="*/ 372486 w 372486"/>
                                            <a:gd name="connsiteY2" fmla="*/ 243343 h 243343"/>
                                            <a:gd name="connsiteX3" fmla="*/ 0 w 372486"/>
                                            <a:gd name="connsiteY3" fmla="*/ 243343 h 24334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72486" h="243343">
                                              <a:moveTo>
                                                <a:pt x="0" y="243343"/>
                                              </a:moveTo>
                                              <a:lnTo>
                                                <a:pt x="179100" y="0"/>
                                              </a:lnTo>
                                              <a:lnTo>
                                                <a:pt x="372486" y="243343"/>
                                              </a:lnTo>
                                              <a:lnTo>
                                                <a:pt x="0" y="243343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tx1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2" name="Isosceles Triangle 90"/>
                                      <wps:cNvSpPr/>
                                      <wps:spPr>
                                        <a:xfrm rot="16200000" flipH="1" flipV="1">
                                          <a:off x="99717" y="341263"/>
                                          <a:ext cx="372486" cy="24334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367724"/>
                                            <a:gd name="connsiteY0" fmla="*/ 252868 h 252868"/>
                                            <a:gd name="connsiteX1" fmla="*/ 183862 w 367724"/>
                                            <a:gd name="connsiteY1" fmla="*/ 0 h 252868"/>
                                            <a:gd name="connsiteX2" fmla="*/ 367724 w 367724"/>
                                            <a:gd name="connsiteY2" fmla="*/ 252868 h 252868"/>
                                            <a:gd name="connsiteX3" fmla="*/ 0 w 367724"/>
                                            <a:gd name="connsiteY3" fmla="*/ 252868 h 252868"/>
                                            <a:gd name="connsiteX0" fmla="*/ 0 w 367724"/>
                                            <a:gd name="connsiteY0" fmla="*/ 240962 h 240962"/>
                                            <a:gd name="connsiteX1" fmla="*/ 183862 w 367724"/>
                                            <a:gd name="connsiteY1" fmla="*/ 0 h 240962"/>
                                            <a:gd name="connsiteX2" fmla="*/ 367724 w 367724"/>
                                            <a:gd name="connsiteY2" fmla="*/ 240962 h 240962"/>
                                            <a:gd name="connsiteX3" fmla="*/ 0 w 367724"/>
                                            <a:gd name="connsiteY3" fmla="*/ 240962 h 240962"/>
                                            <a:gd name="connsiteX0" fmla="*/ 0 w 372486"/>
                                            <a:gd name="connsiteY0" fmla="*/ 240962 h 240962"/>
                                            <a:gd name="connsiteX1" fmla="*/ 183862 w 372486"/>
                                            <a:gd name="connsiteY1" fmla="*/ 0 h 240962"/>
                                            <a:gd name="connsiteX2" fmla="*/ 372486 w 372486"/>
                                            <a:gd name="connsiteY2" fmla="*/ 240962 h 240962"/>
                                            <a:gd name="connsiteX3" fmla="*/ 0 w 372486"/>
                                            <a:gd name="connsiteY3" fmla="*/ 240962 h 240962"/>
                                            <a:gd name="connsiteX0" fmla="*/ 0 w 372486"/>
                                            <a:gd name="connsiteY0" fmla="*/ 243343 h 243343"/>
                                            <a:gd name="connsiteX1" fmla="*/ 179100 w 372486"/>
                                            <a:gd name="connsiteY1" fmla="*/ 0 h 243343"/>
                                            <a:gd name="connsiteX2" fmla="*/ 372486 w 372486"/>
                                            <a:gd name="connsiteY2" fmla="*/ 243343 h 243343"/>
                                            <a:gd name="connsiteX3" fmla="*/ 0 w 372486"/>
                                            <a:gd name="connsiteY3" fmla="*/ 243343 h 24334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72486" h="243343">
                                              <a:moveTo>
                                                <a:pt x="0" y="243343"/>
                                              </a:moveTo>
                                              <a:lnTo>
                                                <a:pt x="179100" y="0"/>
                                              </a:lnTo>
                                              <a:lnTo>
                                                <a:pt x="372486" y="243343"/>
                                              </a:lnTo>
                                              <a:lnTo>
                                                <a:pt x="0" y="243343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tx1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" name="Isosceles Triangle 33" descr="email icon"/>
                                      <wps:cNvSpPr/>
                                      <wps:spPr>
                                        <a:xfrm flipV="1">
                                          <a:off x="168712" y="245844"/>
                                          <a:ext cx="723102" cy="264827"/>
                                        </a:xfrm>
                                        <a:prstGeom prst="triangle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      <w:pict>
                          <v:group w14:anchorId="68BE1E00" id="Group 102" o:spid="_x0000_s1026" style="position:absolute;margin-left:143.2pt;margin-top:16.5pt;width:17.4pt;height:17.4pt;z-index:251669504;mso-width-relative:margin;mso-height-relative:margin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">
                            <o:lock v:ext="edit" aspectratio="t"/>
        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        <v:stroke joinstyle="miter"/>
                            </v:oval>
        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        <v:stroke joinstyle="miter"/>
                                <v:path arrowok="t" o:connecttype="custom" o:connectlocs="266223,209029;363931,138910;464020,209029;727861,0;0,0;266223,209029" o:connectangles="0,0,0,0,0,0"/>
                              </v:shape>
        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        <v:stroke joinstyle="miter"/>
                                <v:path arrowok="t" o:connecttype="custom" o:connectlocs="0,243343;179100,0;372486,243343;0,243343" o:connectangles="0,0,0,0"/>
                              </v:shape>
        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        <v:stroke joinstyle="miter"/>
                                <v:path arrowok="t" o:connecttype="custom" o:connectlocs="0,243343;179100,0;372486,243343;0,243343" o:connectangles="0,0,0,0"/>
                              </v:shape>
                              <v:shapetype id="_x0000_t5" coordsize="21600,21600" o:spt="5" adj="10800" path="m@0,l,21600r21600,xe">
                                <v:stroke joinstyle="miter"/>
                                <v:formulas>
                                  <v:f eqn="val #0"/>
                                  <v:f eqn="prod #0 1 2"/>
                                  <v:f eqn="sum @1 10800 0"/>
                                </v:formulas>
  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  <v:handles>
                                  <v:h position="#0,topLeft" xrange="0,21600"/>
                                </v:handles>
                              </v:shapetype>
        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        </v:group>
                          </v:group>
                        </w:pict>
                      </mc:Fallback>
                    </mc:AlternateContent>
                  </w:r>
                  <w:r w:rsidR="0097698E">
                    <w:rPr>
                      <w:rFonts w:asciiTheme="majorHAnsi" w:eastAsiaTheme="majorEastAsia" w:hAnsiTheme="majorHAnsi" w:cstheme="majorBidi"/>
                      <w:caps/>
                      <w:sz w:val="32"/>
                      <w:szCs w:val="24"/>
                    </w:rPr>
                    <w:t>SURESH KUMAR</w:t>
                  </w:r>
                </w:p>
                <w:p w14:paraId="4095C987" w14:textId="27A532F6" w:rsidR="00BB4F38" w:rsidRDefault="00741549" w:rsidP="00741549">
                  <w:pPr>
                    <w:pStyle w:val="ListParagraph"/>
                    <w:ind w:right="-372"/>
                  </w:pPr>
                  <w:r>
                    <w:t xml:space="preserve">      +</w:t>
                  </w:r>
                  <w:r w:rsidR="00BB4F38">
                    <w:t>91 9</w:t>
                  </w:r>
                  <w:r w:rsidR="0097698E">
                    <w:t>167230644</w:t>
                  </w:r>
                  <w:r>
                    <w:t xml:space="preserve">           </w:t>
                  </w:r>
                  <w:r w:rsidR="0097698E" w:rsidRPr="0097698E">
                    <w:t>singh.suresh45@gmail.com</w:t>
                  </w:r>
                </w:p>
                <w:p w14:paraId="2453E3E8" w14:textId="7D26BC2B" w:rsidR="0097698E" w:rsidRPr="0097698E" w:rsidRDefault="00511908" w:rsidP="00511908">
                  <w:pPr>
                    <w:ind w:right="-372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511908">
                    <w:rPr>
                      <w:b/>
                      <w:bCs/>
                      <w:sz w:val="18"/>
                      <w:szCs w:val="18"/>
                    </w:rPr>
                    <w:t>Supply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 xml:space="preserve"> Chain Functions - </w:t>
                  </w:r>
                  <w:r w:rsidR="00B24598">
                    <w:rPr>
                      <w:b/>
                      <w:bCs/>
                      <w:sz w:val="18"/>
                      <w:szCs w:val="18"/>
                    </w:rPr>
                    <w:t>|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Supply</w:t>
                  </w:r>
                  <w:r w:rsidRPr="00511908">
                    <w:rPr>
                      <w:b/>
                      <w:bCs/>
                      <w:sz w:val="18"/>
                      <w:szCs w:val="18"/>
                    </w:rPr>
                    <w:t xml:space="preserve"> Planning, Commercial Operations, Logistics, Distribution, Purchase, Inventory Management and Warehouse Management with an organization of high repute in Pharmaceutical industry</w:t>
                  </w:r>
                  <w:r w:rsidR="0097698E" w:rsidRPr="0097698E">
                    <w:rPr>
                      <w:b/>
                      <w:bCs/>
                      <w:sz w:val="18"/>
                      <w:szCs w:val="18"/>
                    </w:rPr>
                    <w:t>|</w:t>
                  </w:r>
                </w:p>
                <w:p w14:paraId="04AEFEC9" w14:textId="2DA4C4D1" w:rsidR="00BB4F38" w:rsidRPr="00906BEE" w:rsidRDefault="00BB4F38" w:rsidP="00BB4F38">
                  <w:pPr>
                    <w:pStyle w:val="NoSpacing"/>
                  </w:pPr>
                </w:p>
              </w:tc>
              <w:tc>
                <w:tcPr>
                  <w:tcW w:w="6189" w:type="dxa"/>
                </w:tcPr>
                <w:p w14:paraId="725B8F11" w14:textId="77777777" w:rsidR="00BB4F38" w:rsidRDefault="00BB4F38" w:rsidP="00C612DA">
                  <w:pPr>
                    <w:pStyle w:val="Heading1"/>
                    <w:outlineLvl w:val="0"/>
                  </w:pPr>
                </w:p>
              </w:tc>
            </w:tr>
          </w:tbl>
          <w:p w14:paraId="3660CAD3" w14:textId="79AC508A" w:rsidR="002C2CDD" w:rsidRPr="00906BEE" w:rsidRDefault="00DD42AB" w:rsidP="00BB4F38">
            <w:pPr>
              <w:pStyle w:val="Heading3"/>
              <w:tabs>
                <w:tab w:val="center" w:pos="3413"/>
              </w:tabs>
            </w:pPr>
            <w:sdt>
              <w:sdtPr>
                <w:alias w:val="Experience:"/>
                <w:tag w:val="Experience:"/>
                <w:id w:val="1217937480"/>
                <w:placeholder>
                  <w:docPart w:val="3B5BAAF192604EACADBEB2157F5084C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  <w:r w:rsidR="00BB4F38">
              <w:tab/>
            </w:r>
          </w:p>
          <w:p w14:paraId="3585CA26" w14:textId="63D2E784" w:rsidR="00986E73" w:rsidRPr="004D64E1" w:rsidRDefault="00A2687D" w:rsidP="007569C1">
            <w:pPr>
              <w:rPr>
                <w:b/>
                <w:sz w:val="18"/>
                <w:szCs w:val="18"/>
              </w:rPr>
            </w:pPr>
            <w:r>
              <w:rPr>
                <w:b/>
                <w:sz w:val="20"/>
                <w:szCs w:val="18"/>
              </w:rPr>
              <w:t>Novacare Healthcare Solutions Pvt</w:t>
            </w:r>
            <w:r w:rsidR="00DE4EBC">
              <w:rPr>
                <w:b/>
                <w:sz w:val="20"/>
                <w:szCs w:val="18"/>
              </w:rPr>
              <w:t>.</w:t>
            </w:r>
            <w:r>
              <w:rPr>
                <w:b/>
                <w:sz w:val="20"/>
                <w:szCs w:val="18"/>
              </w:rPr>
              <w:t xml:space="preserve"> Ltd</w:t>
            </w:r>
            <w:r w:rsidR="00DE4EBC">
              <w:rPr>
                <w:b/>
                <w:sz w:val="20"/>
                <w:szCs w:val="18"/>
              </w:rPr>
              <w:t>.</w:t>
            </w:r>
            <w:r>
              <w:rPr>
                <w:b/>
                <w:sz w:val="20"/>
                <w:szCs w:val="18"/>
              </w:rPr>
              <w:t xml:space="preserve"> (</w:t>
            </w:r>
            <w:r w:rsidR="00DE4EBC">
              <w:rPr>
                <w:b/>
                <w:sz w:val="20"/>
                <w:szCs w:val="18"/>
              </w:rPr>
              <w:t xml:space="preserve">A </w:t>
            </w:r>
            <w:r>
              <w:rPr>
                <w:b/>
                <w:sz w:val="20"/>
                <w:szCs w:val="18"/>
              </w:rPr>
              <w:t>Unit of Entero)</w:t>
            </w:r>
            <w:r w:rsidR="00986E73" w:rsidRPr="004D64E1">
              <w:rPr>
                <w:sz w:val="18"/>
                <w:szCs w:val="18"/>
              </w:rPr>
              <w:t>.</w:t>
            </w:r>
            <w:r w:rsidR="0090055C">
              <w:rPr>
                <w:sz w:val="18"/>
                <w:szCs w:val="18"/>
              </w:rPr>
              <w:t xml:space="preserve"> </w:t>
            </w:r>
            <w:r w:rsidR="00DA5A99">
              <w:rPr>
                <w:b/>
                <w:sz w:val="18"/>
                <w:szCs w:val="18"/>
              </w:rPr>
              <w:t>Gurgaon</w:t>
            </w:r>
            <w:r w:rsidR="00986E73" w:rsidRPr="004D64E1">
              <w:rPr>
                <w:b/>
                <w:sz w:val="18"/>
                <w:szCs w:val="18"/>
              </w:rPr>
              <w:t xml:space="preserve"> </w:t>
            </w:r>
          </w:p>
          <w:p w14:paraId="5E626CD6" w14:textId="16484C5E" w:rsidR="00986E73" w:rsidRPr="004D64E1" w:rsidRDefault="00A2687D" w:rsidP="007569C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Asst. Manager </w:t>
            </w:r>
            <w:r w:rsidR="00B431AA">
              <w:rPr>
                <w:b/>
                <w:bCs/>
                <w:sz w:val="18"/>
                <w:szCs w:val="18"/>
              </w:rPr>
              <w:t xml:space="preserve">Operations </w:t>
            </w:r>
            <w:r w:rsidR="00B431AA" w:rsidRPr="004D64E1">
              <w:rPr>
                <w:b/>
                <w:bCs/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July 2020- till date</w:t>
            </w:r>
            <w:r w:rsidR="00790CDB" w:rsidRPr="004D64E1">
              <w:rPr>
                <w:b/>
                <w:bCs/>
                <w:sz w:val="18"/>
                <w:szCs w:val="18"/>
              </w:rPr>
              <w:t>)</w:t>
            </w:r>
          </w:p>
          <w:p w14:paraId="65EB1884" w14:textId="77777777" w:rsidR="00986E73" w:rsidRPr="004D64E1" w:rsidRDefault="00986E73" w:rsidP="007569C1">
            <w:pPr>
              <w:rPr>
                <w:b/>
                <w:bCs/>
                <w:sz w:val="18"/>
                <w:szCs w:val="18"/>
              </w:rPr>
            </w:pPr>
            <w:r w:rsidRPr="004D64E1">
              <w:rPr>
                <w:b/>
                <w:bCs/>
                <w:sz w:val="18"/>
                <w:szCs w:val="18"/>
              </w:rPr>
              <w:t>Key Result Areas:</w:t>
            </w:r>
          </w:p>
          <w:p w14:paraId="0D7714BA" w14:textId="77777777" w:rsidR="00A2687D" w:rsidRPr="00A2687D" w:rsidRDefault="00A2687D" w:rsidP="00A2687D">
            <w:pPr>
              <w:pStyle w:val="NoSpacing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A2687D">
              <w:rPr>
                <w:sz w:val="18"/>
                <w:szCs w:val="18"/>
              </w:rPr>
              <w:t>Customer Credit control as per approved limit and business analysis.</w:t>
            </w:r>
          </w:p>
          <w:p w14:paraId="2C62CD9B" w14:textId="77777777" w:rsidR="00A2687D" w:rsidRPr="00A2687D" w:rsidRDefault="00A2687D" w:rsidP="00A2687D">
            <w:pPr>
              <w:pStyle w:val="NoSpacing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A2687D">
              <w:rPr>
                <w:sz w:val="18"/>
                <w:szCs w:val="18"/>
              </w:rPr>
              <w:t>Set distribution goals and plan and manage distribution operations to achieve the set goals &amp; Oversee whole warehouse Operations.</w:t>
            </w:r>
          </w:p>
          <w:p w14:paraId="65768953" w14:textId="77777777" w:rsidR="00A2687D" w:rsidRPr="00A2687D" w:rsidRDefault="00A2687D" w:rsidP="00A2687D">
            <w:pPr>
              <w:pStyle w:val="NoSpacing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A2687D">
              <w:rPr>
                <w:sz w:val="18"/>
                <w:szCs w:val="18"/>
              </w:rPr>
              <w:t>Assist in inventory management activities including receiving, storing, rotating and handling supplies in distribution center.</w:t>
            </w:r>
          </w:p>
          <w:p w14:paraId="0F7F2313" w14:textId="495AED56" w:rsidR="00A2687D" w:rsidRPr="00A2687D" w:rsidRDefault="00A2687D" w:rsidP="00A2687D">
            <w:pPr>
              <w:pStyle w:val="NoSpacing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A2687D">
              <w:rPr>
                <w:sz w:val="18"/>
                <w:szCs w:val="18"/>
              </w:rPr>
              <w:t>Ensure timely sub</w:t>
            </w:r>
            <w:r w:rsidR="000E726D">
              <w:rPr>
                <w:sz w:val="18"/>
                <w:szCs w:val="18"/>
              </w:rPr>
              <w:t>mission of claims &amp; MIS reports (Daily, Weekly and Monthly basis as per by Management and Supplier)</w:t>
            </w:r>
          </w:p>
          <w:p w14:paraId="1B71554A" w14:textId="77777777" w:rsidR="00A2687D" w:rsidRPr="00A2687D" w:rsidRDefault="00A2687D" w:rsidP="00A2687D">
            <w:pPr>
              <w:pStyle w:val="NoSpacing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A2687D">
              <w:rPr>
                <w:sz w:val="18"/>
                <w:szCs w:val="18"/>
              </w:rPr>
              <w:t>Ensure goods are stored properly and at the right temperature.</w:t>
            </w:r>
          </w:p>
          <w:p w14:paraId="65E1B300" w14:textId="77777777" w:rsidR="00A2687D" w:rsidRPr="00A2687D" w:rsidRDefault="00A2687D" w:rsidP="00A2687D">
            <w:pPr>
              <w:pStyle w:val="NoSpacing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A2687D">
              <w:rPr>
                <w:sz w:val="18"/>
                <w:szCs w:val="18"/>
              </w:rPr>
              <w:t>Develop distribution budgets and manage expenses within the budgets.</w:t>
            </w:r>
          </w:p>
          <w:p w14:paraId="1E9CECE8" w14:textId="77777777" w:rsidR="00A2687D" w:rsidRPr="00A2687D" w:rsidRDefault="00A2687D" w:rsidP="00A2687D">
            <w:pPr>
              <w:pStyle w:val="NoSpacing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A2687D">
              <w:rPr>
                <w:sz w:val="18"/>
                <w:szCs w:val="18"/>
              </w:rPr>
              <w:t>Must be able to perform duties with moderate to low supervision.</w:t>
            </w:r>
          </w:p>
          <w:p w14:paraId="053934F6" w14:textId="77777777" w:rsidR="00A2687D" w:rsidRPr="00A2687D" w:rsidRDefault="00A2687D" w:rsidP="00A2687D">
            <w:pPr>
              <w:pStyle w:val="NoSpacing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A2687D">
              <w:rPr>
                <w:sz w:val="18"/>
                <w:szCs w:val="18"/>
              </w:rPr>
              <w:t>Timeline and accuracy of reports to be maintained all the time.</w:t>
            </w:r>
          </w:p>
          <w:p w14:paraId="7EB16913" w14:textId="77777777" w:rsidR="00A2687D" w:rsidRPr="00A2687D" w:rsidRDefault="00A2687D" w:rsidP="00A2687D">
            <w:pPr>
              <w:pStyle w:val="NoSpacing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A2687D">
              <w:rPr>
                <w:sz w:val="18"/>
                <w:szCs w:val="18"/>
              </w:rPr>
              <w:t>Provide support as required to ensure the availability and performance of developed reports and dashboards for all users.</w:t>
            </w:r>
          </w:p>
          <w:p w14:paraId="77190871" w14:textId="6424567F" w:rsidR="00A2687D" w:rsidRPr="00A2687D" w:rsidRDefault="00A2687D" w:rsidP="00A2687D">
            <w:pPr>
              <w:pStyle w:val="NoSpacing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A2687D">
              <w:rPr>
                <w:sz w:val="18"/>
                <w:szCs w:val="18"/>
              </w:rPr>
              <w:t xml:space="preserve">Participate in </w:t>
            </w:r>
            <w:r w:rsidR="000E726D">
              <w:rPr>
                <w:sz w:val="18"/>
                <w:szCs w:val="18"/>
              </w:rPr>
              <w:t>business analysis activities to</w:t>
            </w:r>
            <w:r w:rsidR="000E726D" w:rsidRPr="00A2687D">
              <w:rPr>
                <w:sz w:val="18"/>
                <w:szCs w:val="18"/>
              </w:rPr>
              <w:t>gether</w:t>
            </w:r>
            <w:r w:rsidRPr="00A2687D">
              <w:rPr>
                <w:sz w:val="18"/>
                <w:szCs w:val="18"/>
              </w:rPr>
              <w:t xml:space="preserve"> required reporting and dashboard </w:t>
            </w:r>
            <w:r w:rsidR="000E726D">
              <w:rPr>
                <w:sz w:val="18"/>
                <w:szCs w:val="18"/>
              </w:rPr>
              <w:t>requirements of the business increase.</w:t>
            </w:r>
          </w:p>
          <w:p w14:paraId="1665D1B6" w14:textId="01F236B1" w:rsidR="00A2687D" w:rsidRDefault="00A2687D" w:rsidP="00A2687D">
            <w:pPr>
              <w:pStyle w:val="NoSpacing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A2687D">
              <w:rPr>
                <w:sz w:val="18"/>
                <w:szCs w:val="18"/>
              </w:rPr>
              <w:t>Operations team &amp; keep performing Data analysis for generating reports on periodic basis.</w:t>
            </w:r>
          </w:p>
          <w:p w14:paraId="7EB9A062" w14:textId="77777777" w:rsidR="00AD06C9" w:rsidRPr="00AD06C9" w:rsidRDefault="00AD06C9" w:rsidP="00AD06C9">
            <w:pPr>
              <w:pStyle w:val="NoSpacing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AD06C9">
              <w:rPr>
                <w:sz w:val="18"/>
                <w:szCs w:val="18"/>
              </w:rPr>
              <w:t>Identify resources, perform workload assignments and provide assistances when required.</w:t>
            </w:r>
          </w:p>
          <w:p w14:paraId="324ACEE8" w14:textId="77777777" w:rsidR="00AD06C9" w:rsidRPr="00AD06C9" w:rsidRDefault="00AD06C9" w:rsidP="00AD06C9">
            <w:pPr>
              <w:pStyle w:val="NoSpacing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AD06C9">
              <w:rPr>
                <w:sz w:val="18"/>
                <w:szCs w:val="18"/>
              </w:rPr>
              <w:t>Monitor team performances and provide feedback for improvements.</w:t>
            </w:r>
          </w:p>
          <w:p w14:paraId="7364B4CC" w14:textId="4981F808" w:rsidR="00AD06C9" w:rsidRPr="00AD06C9" w:rsidRDefault="00AD06C9" w:rsidP="00AD06C9">
            <w:pPr>
              <w:pStyle w:val="NoSpacing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AD06C9">
              <w:rPr>
                <w:sz w:val="18"/>
                <w:szCs w:val="18"/>
              </w:rPr>
              <w:t>Follow and enforce company policies and procedures.</w:t>
            </w:r>
          </w:p>
          <w:p w14:paraId="35A44EA6" w14:textId="7684887F" w:rsidR="00986E73" w:rsidRDefault="00AD06C9" w:rsidP="00AD06C9">
            <w:pPr>
              <w:pStyle w:val="NoSpacing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AD06C9">
              <w:rPr>
                <w:sz w:val="18"/>
                <w:szCs w:val="18"/>
              </w:rPr>
              <w:t>Address customer queries and ensure customer satisfaction.</w:t>
            </w:r>
          </w:p>
          <w:p w14:paraId="5575627A" w14:textId="2CB342FE" w:rsidR="000E726D" w:rsidRDefault="000E726D" w:rsidP="00AD06C9">
            <w:pPr>
              <w:pStyle w:val="NoSpacing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 Customer Master with proper documents checking and update scheme</w:t>
            </w:r>
            <w:r w:rsidR="00C567F0">
              <w:rPr>
                <w:sz w:val="18"/>
                <w:szCs w:val="18"/>
              </w:rPr>
              <w:t xml:space="preserve"> and prices</w:t>
            </w:r>
            <w:r>
              <w:rPr>
                <w:sz w:val="18"/>
                <w:szCs w:val="18"/>
              </w:rPr>
              <w:t xml:space="preserve"> </w:t>
            </w:r>
            <w:r w:rsidR="00C567F0">
              <w:rPr>
                <w:sz w:val="18"/>
                <w:szCs w:val="18"/>
              </w:rPr>
              <w:t xml:space="preserve">as per </w:t>
            </w:r>
            <w:r>
              <w:rPr>
                <w:sz w:val="18"/>
                <w:szCs w:val="18"/>
              </w:rPr>
              <w:t>approved scheme and</w:t>
            </w:r>
            <w:r w:rsidR="00C567F0">
              <w:rPr>
                <w:sz w:val="18"/>
                <w:szCs w:val="18"/>
              </w:rPr>
              <w:t xml:space="preserve"> prices by Company Management.</w:t>
            </w:r>
          </w:p>
          <w:p w14:paraId="741DE336" w14:textId="707FEA42" w:rsidR="00C567F0" w:rsidRDefault="00C567F0" w:rsidP="00AD06C9">
            <w:pPr>
              <w:pStyle w:val="NoSpacing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Handle Projects as per company polices and tracking as well as and guide team as per required by Management.</w:t>
            </w:r>
          </w:p>
          <w:p w14:paraId="4F58AB0F" w14:textId="77777777" w:rsidR="00C567F0" w:rsidRDefault="00C567F0" w:rsidP="00AD06C9">
            <w:pPr>
              <w:pStyle w:val="NoSpacing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Always archive our goal in work as per required by Management.</w:t>
            </w:r>
          </w:p>
          <w:p w14:paraId="764AD89D" w14:textId="47E4FA0A" w:rsidR="00C567F0" w:rsidRPr="00AD06C9" w:rsidRDefault="00C567F0" w:rsidP="00AD06C9">
            <w:pPr>
              <w:pStyle w:val="NoSpacing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Daily, weekly and monthly meeting with Branches team and motivated with query resolved on time.</w:t>
            </w:r>
          </w:p>
          <w:p w14:paraId="724BD907" w14:textId="54738873" w:rsidR="002C2CDD" w:rsidRPr="004D64E1" w:rsidRDefault="002C2CDD" w:rsidP="007569C1">
            <w:pPr>
              <w:rPr>
                <w:sz w:val="18"/>
                <w:szCs w:val="18"/>
              </w:rPr>
            </w:pPr>
          </w:p>
          <w:p w14:paraId="147193AE" w14:textId="0AD7A0F8" w:rsidR="00AD06C9" w:rsidRDefault="00AD06C9" w:rsidP="0046729A">
            <w:pPr>
              <w:rPr>
                <w:b/>
                <w:szCs w:val="18"/>
              </w:rPr>
            </w:pPr>
            <w:r w:rsidRPr="00AD06C9">
              <w:rPr>
                <w:b/>
                <w:szCs w:val="18"/>
              </w:rPr>
              <w:t>Emenox Healthcare (</w:t>
            </w:r>
            <w:r>
              <w:rPr>
                <w:b/>
                <w:szCs w:val="18"/>
              </w:rPr>
              <w:t>Div</w:t>
            </w:r>
            <w:r w:rsidR="00B431AA">
              <w:rPr>
                <w:b/>
                <w:szCs w:val="18"/>
              </w:rPr>
              <w:t>.</w:t>
            </w:r>
            <w:r w:rsidRPr="00AD06C9">
              <w:rPr>
                <w:b/>
                <w:szCs w:val="18"/>
              </w:rPr>
              <w:t xml:space="preserve"> of Marion Biotech Pvt. Ltd.)</w:t>
            </w:r>
            <w:r w:rsidR="0090055C" w:rsidRPr="0090055C">
              <w:rPr>
                <w:b/>
                <w:sz w:val="20"/>
                <w:szCs w:val="18"/>
              </w:rPr>
              <w:t xml:space="preserve"> Noida</w:t>
            </w:r>
          </w:p>
          <w:p w14:paraId="59DAF64B" w14:textId="60905647" w:rsidR="0046729A" w:rsidRPr="004D64E1" w:rsidRDefault="00AD06C9" w:rsidP="0046729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Asst. Manager </w:t>
            </w:r>
            <w:r w:rsidR="00CA03A2">
              <w:rPr>
                <w:b/>
                <w:bCs/>
                <w:sz w:val="18"/>
                <w:szCs w:val="18"/>
              </w:rPr>
              <w:t>Logistic</w:t>
            </w:r>
            <w:r w:rsidR="00B431AA">
              <w:rPr>
                <w:b/>
                <w:bCs/>
                <w:sz w:val="18"/>
                <w:szCs w:val="18"/>
              </w:rPr>
              <w:t>s</w:t>
            </w:r>
            <w:r w:rsidR="00CA03A2">
              <w:rPr>
                <w:b/>
                <w:bCs/>
                <w:sz w:val="18"/>
                <w:szCs w:val="18"/>
              </w:rPr>
              <w:t xml:space="preserve"> </w:t>
            </w:r>
            <w:r w:rsidR="00CA03A2" w:rsidRPr="004D64E1">
              <w:rPr>
                <w:b/>
                <w:bCs/>
                <w:sz w:val="18"/>
                <w:szCs w:val="18"/>
              </w:rPr>
              <w:t>(</w:t>
            </w:r>
            <w:r w:rsidR="0046729A" w:rsidRPr="004D64E1">
              <w:rPr>
                <w:b/>
                <w:bCs/>
                <w:sz w:val="18"/>
                <w:szCs w:val="18"/>
              </w:rPr>
              <w:t xml:space="preserve">May </w:t>
            </w:r>
            <w:r w:rsidR="000E726D">
              <w:rPr>
                <w:b/>
                <w:bCs/>
                <w:sz w:val="18"/>
                <w:szCs w:val="18"/>
              </w:rPr>
              <w:t>2016-Jun 2020</w:t>
            </w:r>
            <w:r w:rsidR="0046729A" w:rsidRPr="004D64E1">
              <w:rPr>
                <w:b/>
                <w:bCs/>
                <w:sz w:val="18"/>
                <w:szCs w:val="18"/>
              </w:rPr>
              <w:t>)</w:t>
            </w:r>
          </w:p>
          <w:p w14:paraId="40277BE7" w14:textId="77777777" w:rsidR="0046729A" w:rsidRPr="004D64E1" w:rsidRDefault="0046729A" w:rsidP="0046729A">
            <w:pPr>
              <w:rPr>
                <w:b/>
                <w:bCs/>
                <w:sz w:val="18"/>
                <w:szCs w:val="18"/>
              </w:rPr>
            </w:pPr>
            <w:r w:rsidRPr="004D64E1">
              <w:rPr>
                <w:b/>
                <w:bCs/>
                <w:sz w:val="18"/>
                <w:szCs w:val="18"/>
              </w:rPr>
              <w:t>Key Result Areas:</w:t>
            </w:r>
          </w:p>
          <w:p w14:paraId="6B65EA37" w14:textId="77777777" w:rsidR="00AD06C9" w:rsidRPr="00AD06C9" w:rsidRDefault="00AD06C9" w:rsidP="00AD06C9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AD06C9">
              <w:rPr>
                <w:sz w:val="18"/>
                <w:szCs w:val="18"/>
              </w:rPr>
              <w:t>Bill checking of transporter with scanning LR copy and submit to account department, Payments follow-up, new dealer account opening.</w:t>
            </w:r>
          </w:p>
          <w:p w14:paraId="3FD72F53" w14:textId="77777777" w:rsidR="00AD06C9" w:rsidRPr="00AD06C9" w:rsidRDefault="00AD06C9" w:rsidP="00AD06C9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AD06C9">
              <w:rPr>
                <w:sz w:val="18"/>
                <w:szCs w:val="18"/>
              </w:rPr>
              <w:t>Customer Credit control as per approved limit and business analysis.</w:t>
            </w:r>
          </w:p>
          <w:p w14:paraId="3D3F59FF" w14:textId="77777777" w:rsidR="00AD06C9" w:rsidRPr="00AD06C9" w:rsidRDefault="00AD06C9" w:rsidP="00AD06C9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AD06C9">
              <w:rPr>
                <w:sz w:val="18"/>
                <w:szCs w:val="18"/>
              </w:rPr>
              <w:t>Insurance claim from Transporter against shortage and damage goods.</w:t>
            </w:r>
          </w:p>
          <w:p w14:paraId="426C531E" w14:textId="77777777" w:rsidR="00AD06C9" w:rsidRPr="00AD06C9" w:rsidRDefault="00AD06C9" w:rsidP="00AD06C9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AD06C9">
              <w:rPr>
                <w:sz w:val="18"/>
                <w:szCs w:val="18"/>
              </w:rPr>
              <w:t xml:space="preserve">Managed all types of Stock transfers as per Orders &amp; Indents from H.O. </w:t>
            </w:r>
          </w:p>
          <w:p w14:paraId="50BD8AAD" w14:textId="77777777" w:rsidR="00AD06C9" w:rsidRPr="00AD06C9" w:rsidRDefault="00AD06C9" w:rsidP="00AD06C9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AD06C9">
              <w:rPr>
                <w:sz w:val="18"/>
                <w:szCs w:val="18"/>
              </w:rPr>
              <w:t xml:space="preserve">Take information from All India Locations &amp; follow up with Cargo / Transports for in transit and outgoing/ incoming goods. </w:t>
            </w:r>
          </w:p>
          <w:p w14:paraId="72364DA3" w14:textId="77777777" w:rsidR="00B53918" w:rsidRDefault="00AD06C9" w:rsidP="00AD06C9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AD06C9">
              <w:rPr>
                <w:sz w:val="18"/>
                <w:szCs w:val="18"/>
              </w:rPr>
              <w:t>Follow up non-moving &amp;slow-moving goods at CWH and CSA’s.</w:t>
            </w:r>
          </w:p>
          <w:p w14:paraId="3E039BF8" w14:textId="77777777" w:rsidR="00B53918" w:rsidRDefault="00B53918" w:rsidP="00B53918">
            <w:pPr>
              <w:spacing w:after="131" w:line="240" w:lineRule="auto"/>
              <w:rPr>
                <w:sz w:val="18"/>
                <w:szCs w:val="18"/>
              </w:rPr>
            </w:pPr>
          </w:p>
          <w:p w14:paraId="127DF474" w14:textId="7B3FED47" w:rsidR="00AD06C9" w:rsidRDefault="00AD06C9" w:rsidP="00B53918">
            <w:pPr>
              <w:spacing w:after="131" w:line="240" w:lineRule="auto"/>
              <w:rPr>
                <w:sz w:val="18"/>
                <w:szCs w:val="18"/>
              </w:rPr>
            </w:pPr>
            <w:r w:rsidRPr="00B53918">
              <w:rPr>
                <w:sz w:val="18"/>
                <w:szCs w:val="18"/>
              </w:rPr>
              <w:t xml:space="preserve"> </w:t>
            </w:r>
          </w:p>
          <w:p w14:paraId="5E7EC84F" w14:textId="616156B0" w:rsidR="00B53918" w:rsidRDefault="00B53918" w:rsidP="00B53918">
            <w:pPr>
              <w:spacing w:after="131" w:line="240" w:lineRule="auto"/>
              <w:rPr>
                <w:sz w:val="18"/>
                <w:szCs w:val="18"/>
              </w:rPr>
            </w:pPr>
          </w:p>
          <w:p w14:paraId="6E478A48" w14:textId="77777777" w:rsidR="00B53918" w:rsidRPr="00B53918" w:rsidRDefault="00B53918" w:rsidP="00B53918">
            <w:pPr>
              <w:spacing w:after="131" w:line="240" w:lineRule="auto"/>
              <w:rPr>
                <w:sz w:val="18"/>
                <w:szCs w:val="18"/>
              </w:rPr>
            </w:pPr>
          </w:p>
          <w:p w14:paraId="0517C54F" w14:textId="77777777" w:rsidR="00AD06C9" w:rsidRPr="00AD06C9" w:rsidRDefault="00AD06C9" w:rsidP="00AD06C9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AD06C9">
              <w:rPr>
                <w:sz w:val="18"/>
                <w:szCs w:val="18"/>
              </w:rPr>
              <w:t>Recover claim amount from Cargo / Transporters against shortages/ Damages.</w:t>
            </w:r>
          </w:p>
          <w:p w14:paraId="5D2D76A1" w14:textId="2F438E1D" w:rsidR="00C567F0" w:rsidRPr="00B53918" w:rsidRDefault="00AD06C9" w:rsidP="00F96EA7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B53918">
              <w:rPr>
                <w:sz w:val="18"/>
                <w:szCs w:val="18"/>
              </w:rPr>
              <w:t>Close tracking for temperature sensitive products (cold chain products 2-8</w:t>
            </w:r>
            <w:r w:rsidRPr="00B53918">
              <w:rPr>
                <w:rFonts w:ascii="Cambria" w:hAnsi="Cambria" w:cs="Cambria"/>
                <w:sz w:val="18"/>
                <w:szCs w:val="18"/>
              </w:rPr>
              <w:t>č</w:t>
            </w:r>
            <w:r w:rsidRPr="00B53918">
              <w:rPr>
                <w:sz w:val="18"/>
                <w:szCs w:val="18"/>
              </w:rPr>
              <w:t>) &amp; ensure timely delivery at destinati</w:t>
            </w:r>
            <w:r w:rsidR="00B53918" w:rsidRPr="00B53918">
              <w:rPr>
                <w:sz w:val="18"/>
                <w:szCs w:val="18"/>
              </w:rPr>
              <w:t xml:space="preserve">ons. </w:t>
            </w:r>
          </w:p>
          <w:p w14:paraId="1F4976E0" w14:textId="6D3ED42F" w:rsidR="00AD06C9" w:rsidRPr="00AD06C9" w:rsidRDefault="00AD06C9" w:rsidP="00AD06C9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AD06C9">
              <w:rPr>
                <w:sz w:val="18"/>
                <w:szCs w:val="18"/>
              </w:rPr>
              <w:t>Received all type goods against NA in CWH form Manufactured as per order details given by H.O.</w:t>
            </w:r>
          </w:p>
          <w:p w14:paraId="60622B64" w14:textId="77777777" w:rsidR="00AD06C9" w:rsidRPr="00AD06C9" w:rsidRDefault="00AD06C9" w:rsidP="00AD06C9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AD06C9">
              <w:rPr>
                <w:sz w:val="18"/>
                <w:szCs w:val="18"/>
              </w:rPr>
              <w:t>Make online E-Way Bill and CWH sales tax report every month.</w:t>
            </w:r>
          </w:p>
          <w:p w14:paraId="31278820" w14:textId="6932EBEC" w:rsidR="00AD06C9" w:rsidRDefault="00AD06C9" w:rsidP="00AD06C9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AD06C9">
              <w:rPr>
                <w:sz w:val="18"/>
                <w:szCs w:val="18"/>
              </w:rPr>
              <w:t xml:space="preserve">Make MIS report as per office expenses and Transport bills. </w:t>
            </w:r>
          </w:p>
          <w:p w14:paraId="3D820FB1" w14:textId="77777777" w:rsidR="00AD06C9" w:rsidRPr="00AD06C9" w:rsidRDefault="00AD06C9" w:rsidP="00AD06C9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AD06C9">
              <w:rPr>
                <w:sz w:val="18"/>
                <w:szCs w:val="18"/>
              </w:rPr>
              <w:t>Scheme updation</w:t>
            </w:r>
            <w:bookmarkStart w:id="0" w:name="_GoBack"/>
            <w:bookmarkEnd w:id="0"/>
            <w:r w:rsidRPr="00AD06C9">
              <w:rPr>
                <w:sz w:val="18"/>
                <w:szCs w:val="18"/>
              </w:rPr>
              <w:t xml:space="preserve"> in Master.</w:t>
            </w:r>
          </w:p>
          <w:p w14:paraId="41A0BD09" w14:textId="77777777" w:rsidR="00AD06C9" w:rsidRPr="00AD06C9" w:rsidRDefault="00AD06C9" w:rsidP="00AD06C9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AD06C9">
              <w:rPr>
                <w:sz w:val="18"/>
                <w:szCs w:val="18"/>
              </w:rPr>
              <w:t>Product wise Batch and Price updation in Master.</w:t>
            </w:r>
          </w:p>
          <w:p w14:paraId="4E80E3E7" w14:textId="77777777" w:rsidR="00AD06C9" w:rsidRPr="00AD06C9" w:rsidRDefault="00AD06C9" w:rsidP="00AD06C9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AD06C9">
              <w:rPr>
                <w:sz w:val="18"/>
                <w:szCs w:val="18"/>
              </w:rPr>
              <w:t>New Customer creation in Master as per approved documents.</w:t>
            </w:r>
          </w:p>
          <w:p w14:paraId="41B3E265" w14:textId="77777777" w:rsidR="00AD06C9" w:rsidRPr="00AD06C9" w:rsidRDefault="00AD06C9" w:rsidP="00AD06C9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AD06C9">
              <w:rPr>
                <w:sz w:val="18"/>
                <w:szCs w:val="18"/>
              </w:rPr>
              <w:t>Warehouse stock mention (expiry, return goods, damage etc.)</w:t>
            </w:r>
          </w:p>
          <w:p w14:paraId="6B4CE9BC" w14:textId="5B840CD5" w:rsidR="00AD06C9" w:rsidRDefault="00AD06C9" w:rsidP="00AD06C9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AD06C9">
              <w:rPr>
                <w:sz w:val="18"/>
                <w:szCs w:val="18"/>
              </w:rPr>
              <w:t>Price negation to Transporter for FTL vehicle and part load consignments.</w:t>
            </w:r>
          </w:p>
          <w:p w14:paraId="5AE10343" w14:textId="77777777" w:rsidR="007C666D" w:rsidRDefault="007C666D" w:rsidP="007C666D">
            <w:pPr>
              <w:rPr>
                <w:b/>
                <w:szCs w:val="18"/>
              </w:rPr>
            </w:pPr>
            <w:r w:rsidRPr="007C666D">
              <w:rPr>
                <w:b/>
                <w:szCs w:val="18"/>
              </w:rPr>
              <w:t>Lupin Ltd – Ghaziabad (CFA)</w:t>
            </w:r>
          </w:p>
          <w:p w14:paraId="06C0276F" w14:textId="552CB515" w:rsidR="007C666D" w:rsidRPr="004D64E1" w:rsidRDefault="007C666D" w:rsidP="007C666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Warehouse </w:t>
            </w:r>
            <w:r w:rsidR="00B352D2">
              <w:rPr>
                <w:b/>
                <w:bCs/>
                <w:sz w:val="18"/>
                <w:szCs w:val="18"/>
              </w:rPr>
              <w:t xml:space="preserve">Executive </w:t>
            </w:r>
            <w:r w:rsidR="00B352D2" w:rsidRPr="004D64E1">
              <w:rPr>
                <w:b/>
                <w:bCs/>
                <w:sz w:val="18"/>
                <w:szCs w:val="18"/>
              </w:rPr>
              <w:t>(</w:t>
            </w:r>
            <w:r w:rsidRPr="004D64E1">
              <w:rPr>
                <w:b/>
                <w:bCs/>
                <w:sz w:val="18"/>
                <w:szCs w:val="18"/>
              </w:rPr>
              <w:t>Ma</w:t>
            </w:r>
            <w:r>
              <w:rPr>
                <w:b/>
                <w:bCs/>
                <w:sz w:val="18"/>
                <w:szCs w:val="18"/>
              </w:rPr>
              <w:t>rch</w:t>
            </w:r>
            <w:r w:rsidRPr="004D64E1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2010-April 2016</w:t>
            </w:r>
            <w:r w:rsidRPr="004D64E1">
              <w:rPr>
                <w:b/>
                <w:bCs/>
                <w:sz w:val="18"/>
                <w:szCs w:val="18"/>
              </w:rPr>
              <w:t>)</w:t>
            </w:r>
          </w:p>
          <w:p w14:paraId="14B574BD" w14:textId="77777777" w:rsidR="007C666D" w:rsidRPr="004D64E1" w:rsidRDefault="007C666D" w:rsidP="007C666D">
            <w:pPr>
              <w:rPr>
                <w:b/>
                <w:bCs/>
                <w:sz w:val="18"/>
                <w:szCs w:val="18"/>
              </w:rPr>
            </w:pPr>
            <w:r w:rsidRPr="004D64E1">
              <w:rPr>
                <w:b/>
                <w:bCs/>
                <w:sz w:val="18"/>
                <w:szCs w:val="18"/>
              </w:rPr>
              <w:t>Key Result Areas:</w:t>
            </w:r>
          </w:p>
          <w:p w14:paraId="785FDBF8" w14:textId="77777777" w:rsidR="007C666D" w:rsidRPr="007C666D" w:rsidRDefault="007C666D" w:rsidP="007C666D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7C666D">
              <w:rPr>
                <w:sz w:val="18"/>
                <w:szCs w:val="18"/>
              </w:rPr>
              <w:t>Provide prompt, efficient and friendly customer service.</w:t>
            </w:r>
          </w:p>
          <w:p w14:paraId="1086BA6C" w14:textId="77777777" w:rsidR="007C666D" w:rsidRPr="007C666D" w:rsidRDefault="007C666D" w:rsidP="007C666D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7C666D">
              <w:rPr>
                <w:sz w:val="18"/>
                <w:szCs w:val="18"/>
              </w:rPr>
              <w:t xml:space="preserve">Maintaining all type invoicing and Stock transfer as per Orders. </w:t>
            </w:r>
          </w:p>
          <w:p w14:paraId="1BAA887E" w14:textId="77777777" w:rsidR="007C666D" w:rsidRPr="007C666D" w:rsidRDefault="007C666D" w:rsidP="007C666D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7C666D">
              <w:rPr>
                <w:sz w:val="18"/>
                <w:szCs w:val="18"/>
              </w:rPr>
              <w:t xml:space="preserve">Take information of goods delivery to customer by transports. </w:t>
            </w:r>
          </w:p>
          <w:p w14:paraId="784319A5" w14:textId="77777777" w:rsidR="007C666D" w:rsidRPr="007C666D" w:rsidRDefault="007C666D" w:rsidP="007C666D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7C666D">
              <w:rPr>
                <w:sz w:val="18"/>
                <w:szCs w:val="18"/>
              </w:rPr>
              <w:t>Give advice to CFA for stock transfers to other locations &amp; call goods from other location for Utter Pradesh state.</w:t>
            </w:r>
          </w:p>
          <w:p w14:paraId="413BC0E8" w14:textId="77777777" w:rsidR="007C666D" w:rsidRPr="007C666D" w:rsidRDefault="007C666D" w:rsidP="007C666D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7C666D">
              <w:rPr>
                <w:sz w:val="18"/>
                <w:szCs w:val="18"/>
              </w:rPr>
              <w:t xml:space="preserve">Take information from All India Locations &amp;follow up with Cargo / Transports for in transit goods. </w:t>
            </w:r>
          </w:p>
          <w:p w14:paraId="2C6468C3" w14:textId="77777777" w:rsidR="007C666D" w:rsidRPr="007C666D" w:rsidRDefault="007C666D" w:rsidP="007C666D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7C666D">
              <w:rPr>
                <w:sz w:val="18"/>
                <w:szCs w:val="18"/>
              </w:rPr>
              <w:t xml:space="preserve">Information send to HO of non-moving &amp; slow-moving goods at our Depot. </w:t>
            </w:r>
          </w:p>
          <w:p w14:paraId="2313CA92" w14:textId="77777777" w:rsidR="007C666D" w:rsidRPr="007C666D" w:rsidRDefault="007C666D" w:rsidP="007C666D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7C666D">
              <w:rPr>
                <w:sz w:val="18"/>
                <w:szCs w:val="18"/>
              </w:rPr>
              <w:t xml:space="preserve">Providing facilities to office staff &amp; complete their requirements. </w:t>
            </w:r>
          </w:p>
          <w:p w14:paraId="494F12B0" w14:textId="77777777" w:rsidR="007C666D" w:rsidRPr="007C666D" w:rsidRDefault="007C666D" w:rsidP="007C666D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7C666D">
              <w:rPr>
                <w:sz w:val="18"/>
                <w:szCs w:val="18"/>
              </w:rPr>
              <w:t xml:space="preserve">Monitor expiry breakage claims settlements in proper way within time limit. </w:t>
            </w:r>
          </w:p>
          <w:p w14:paraId="28BB1568" w14:textId="662200A2" w:rsidR="007C666D" w:rsidRPr="007C666D" w:rsidRDefault="007C666D" w:rsidP="007C666D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7C666D">
              <w:rPr>
                <w:sz w:val="18"/>
                <w:szCs w:val="18"/>
              </w:rPr>
              <w:t>Close tracking for temperature sensitive products (cold chain products 2-8</w:t>
            </w:r>
            <w:r w:rsidRPr="007C666D">
              <w:rPr>
                <w:rFonts w:ascii="Cambria" w:hAnsi="Cambria" w:cs="Cambria"/>
                <w:sz w:val="18"/>
                <w:szCs w:val="18"/>
              </w:rPr>
              <w:t>č</w:t>
            </w:r>
            <w:r w:rsidRPr="007C666D">
              <w:rPr>
                <w:sz w:val="18"/>
                <w:szCs w:val="18"/>
              </w:rPr>
              <w:t xml:space="preserve">) &amp; ensure timely delivery at destinations.  </w:t>
            </w:r>
          </w:p>
          <w:p w14:paraId="7E447530" w14:textId="67192F65" w:rsidR="007C666D" w:rsidRDefault="007C666D" w:rsidP="007C666D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7C666D">
              <w:rPr>
                <w:sz w:val="18"/>
                <w:szCs w:val="18"/>
              </w:rPr>
              <w:t xml:space="preserve">Handling /Monitoring CFA activities &amp; advise them to change system, if required. </w:t>
            </w:r>
          </w:p>
          <w:p w14:paraId="0EAFCBEC" w14:textId="727E9C70" w:rsidR="007C666D" w:rsidRPr="007C666D" w:rsidRDefault="007C666D" w:rsidP="007C666D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7C666D">
              <w:rPr>
                <w:sz w:val="18"/>
                <w:szCs w:val="18"/>
              </w:rPr>
              <w:t>Every month send account statement to customer for outstanding for cheques and DD required for payment on time.</w:t>
            </w:r>
          </w:p>
          <w:p w14:paraId="3405D9CB" w14:textId="417F2470" w:rsidR="007C666D" w:rsidRPr="007C666D" w:rsidRDefault="007C666D" w:rsidP="007C666D">
            <w:pPr>
              <w:spacing w:after="131" w:line="240" w:lineRule="auto"/>
              <w:ind w:left="360"/>
              <w:rPr>
                <w:rFonts w:cstheme="minorHAnsi"/>
                <w:color w:val="262626" w:themeColor="text1" w:themeTint="D9"/>
                <w:lang w:eastAsia="en-GB"/>
              </w:rPr>
            </w:pPr>
          </w:p>
        </w:tc>
      </w:tr>
    </w:tbl>
    <w:p w14:paraId="72E66C34" w14:textId="77777777" w:rsidR="00C62C50" w:rsidRDefault="00C62C50" w:rsidP="007C666D">
      <w:pPr>
        <w:pStyle w:val="NoSpacing"/>
      </w:pPr>
    </w:p>
    <w:sectPr w:rsidR="00C62C50" w:rsidSect="007C666D">
      <w:footerReference w:type="default" r:id="rId10"/>
      <w:pgSz w:w="12240" w:h="15840"/>
      <w:pgMar w:top="284" w:right="864" w:bottom="426" w:left="864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D6102B" w14:textId="77777777" w:rsidR="00DD42AB" w:rsidRDefault="00DD42AB" w:rsidP="00713050">
      <w:pPr>
        <w:spacing w:line="240" w:lineRule="auto"/>
      </w:pPr>
      <w:r>
        <w:separator/>
      </w:r>
    </w:p>
  </w:endnote>
  <w:endnote w:type="continuationSeparator" w:id="0">
    <w:p w14:paraId="619AA7C8" w14:textId="77777777" w:rsidR="00DD42AB" w:rsidRDefault="00DD42AB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375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</w:tblGrid>
    <w:tr w:rsidR="0097698E" w14:paraId="218D33B8" w14:textId="77777777" w:rsidTr="0097698E">
      <w:trPr>
        <w:trHeight w:val="82"/>
      </w:trPr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5AC5130D" w14:textId="77777777" w:rsidR="0097698E" w:rsidRPr="00C2098A" w:rsidRDefault="0097698E" w:rsidP="00811117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5578AEEA" w14:textId="77777777" w:rsidR="0097698E" w:rsidRPr="00C2098A" w:rsidRDefault="0097698E" w:rsidP="00811117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11DB3501" w14:textId="77777777" w:rsidR="0097698E" w:rsidRPr="00C2098A" w:rsidRDefault="0097698E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05D0D7" w14:textId="22F1662F" w:rsidR="00C2098A" w:rsidRDefault="00217980" w:rsidP="007C666D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753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EEB1A5" w14:textId="77777777" w:rsidR="00DD42AB" w:rsidRDefault="00DD42AB" w:rsidP="00713050">
      <w:pPr>
        <w:spacing w:line="240" w:lineRule="auto"/>
      </w:pPr>
      <w:r>
        <w:separator/>
      </w:r>
    </w:p>
  </w:footnote>
  <w:footnote w:type="continuationSeparator" w:id="0">
    <w:p w14:paraId="056B0B4B" w14:textId="77777777" w:rsidR="00DD42AB" w:rsidRDefault="00DD42AB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AE099A"/>
    <w:multiLevelType w:val="hybridMultilevel"/>
    <w:tmpl w:val="216EE074"/>
    <w:lvl w:ilvl="0" w:tplc="3F24C49C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894D9F"/>
    <w:multiLevelType w:val="hybridMultilevel"/>
    <w:tmpl w:val="FFFFFFFF"/>
    <w:lvl w:ilvl="0" w:tplc="362CC87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C85342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4AD178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7CC180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729410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12FBBE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0013EC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082A7A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9CC406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6524402"/>
    <w:multiLevelType w:val="hybridMultilevel"/>
    <w:tmpl w:val="BC906082"/>
    <w:lvl w:ilvl="0" w:tplc="52E232DE">
      <w:start w:val="2"/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9212C2"/>
    <w:multiLevelType w:val="hybridMultilevel"/>
    <w:tmpl w:val="BE52E9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68128B"/>
    <w:multiLevelType w:val="hybridMultilevel"/>
    <w:tmpl w:val="FFFFFFFF"/>
    <w:lvl w:ilvl="0" w:tplc="1BF86290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C46D7A">
      <w:start w:val="1"/>
      <w:numFmt w:val="lowerLetter"/>
      <w:lvlText w:val="%2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602058">
      <w:start w:val="1"/>
      <w:numFmt w:val="lowerRoman"/>
      <w:lvlText w:val="%3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FA9D2C">
      <w:start w:val="1"/>
      <w:numFmt w:val="decimal"/>
      <w:lvlText w:val="%4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52C03A">
      <w:start w:val="1"/>
      <w:numFmt w:val="lowerLetter"/>
      <w:lvlText w:val="%5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2676EA">
      <w:start w:val="1"/>
      <w:numFmt w:val="lowerRoman"/>
      <w:lvlText w:val="%6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60758E">
      <w:start w:val="1"/>
      <w:numFmt w:val="decimal"/>
      <w:lvlText w:val="%7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7AA6F6">
      <w:start w:val="1"/>
      <w:numFmt w:val="lowerLetter"/>
      <w:lvlText w:val="%8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0E191C">
      <w:start w:val="1"/>
      <w:numFmt w:val="lowerRoman"/>
      <w:lvlText w:val="%9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8813E85"/>
    <w:multiLevelType w:val="hybridMultilevel"/>
    <w:tmpl w:val="7D5E1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896FA4"/>
    <w:multiLevelType w:val="hybridMultilevel"/>
    <w:tmpl w:val="8E862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5"/>
  </w:num>
  <w:num w:numId="13">
    <w:abstractNumId w:val="16"/>
  </w:num>
  <w:num w:numId="14">
    <w:abstractNumId w:val="13"/>
  </w:num>
  <w:num w:numId="15">
    <w:abstractNumId w:val="11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4B"/>
    <w:rsid w:val="00091382"/>
    <w:rsid w:val="00092482"/>
    <w:rsid w:val="000963C9"/>
    <w:rsid w:val="000A07DA"/>
    <w:rsid w:val="000A2BFA"/>
    <w:rsid w:val="000B0619"/>
    <w:rsid w:val="000B61CA"/>
    <w:rsid w:val="000E726D"/>
    <w:rsid w:val="000F7610"/>
    <w:rsid w:val="00114ED7"/>
    <w:rsid w:val="001300CA"/>
    <w:rsid w:val="0014064B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29F7"/>
    <w:rsid w:val="002D45C6"/>
    <w:rsid w:val="002F03FA"/>
    <w:rsid w:val="002F6702"/>
    <w:rsid w:val="00313E86"/>
    <w:rsid w:val="00333CD3"/>
    <w:rsid w:val="00340365"/>
    <w:rsid w:val="00342B64"/>
    <w:rsid w:val="003457C5"/>
    <w:rsid w:val="00364079"/>
    <w:rsid w:val="003C5528"/>
    <w:rsid w:val="003D03E5"/>
    <w:rsid w:val="004077FB"/>
    <w:rsid w:val="004244FF"/>
    <w:rsid w:val="00424DD9"/>
    <w:rsid w:val="004305E4"/>
    <w:rsid w:val="004517F1"/>
    <w:rsid w:val="0046104A"/>
    <w:rsid w:val="0046729A"/>
    <w:rsid w:val="004717C5"/>
    <w:rsid w:val="0047713B"/>
    <w:rsid w:val="004A24CC"/>
    <w:rsid w:val="004D64E1"/>
    <w:rsid w:val="004E317C"/>
    <w:rsid w:val="00511908"/>
    <w:rsid w:val="00523479"/>
    <w:rsid w:val="0052739A"/>
    <w:rsid w:val="00543DB7"/>
    <w:rsid w:val="005606B9"/>
    <w:rsid w:val="005729B0"/>
    <w:rsid w:val="0057475D"/>
    <w:rsid w:val="00583E4F"/>
    <w:rsid w:val="005A33F2"/>
    <w:rsid w:val="00624B55"/>
    <w:rsid w:val="00641630"/>
    <w:rsid w:val="00684488"/>
    <w:rsid w:val="006A3CE7"/>
    <w:rsid w:val="006A7746"/>
    <w:rsid w:val="006C4C50"/>
    <w:rsid w:val="006D76B1"/>
    <w:rsid w:val="00713050"/>
    <w:rsid w:val="00741125"/>
    <w:rsid w:val="00741549"/>
    <w:rsid w:val="00746F7F"/>
    <w:rsid w:val="007569C1"/>
    <w:rsid w:val="00763832"/>
    <w:rsid w:val="00772919"/>
    <w:rsid w:val="00790CDB"/>
    <w:rsid w:val="007B2A9A"/>
    <w:rsid w:val="007C666D"/>
    <w:rsid w:val="007D2696"/>
    <w:rsid w:val="007D2FD2"/>
    <w:rsid w:val="007D406E"/>
    <w:rsid w:val="007D6458"/>
    <w:rsid w:val="00811117"/>
    <w:rsid w:val="00823C54"/>
    <w:rsid w:val="00826624"/>
    <w:rsid w:val="00841146"/>
    <w:rsid w:val="0088504C"/>
    <w:rsid w:val="0089382B"/>
    <w:rsid w:val="008A0916"/>
    <w:rsid w:val="008A1907"/>
    <w:rsid w:val="008C6BCA"/>
    <w:rsid w:val="008C7B50"/>
    <w:rsid w:val="008E4B30"/>
    <w:rsid w:val="0090055C"/>
    <w:rsid w:val="00906BEE"/>
    <w:rsid w:val="00922ED5"/>
    <w:rsid w:val="009243E7"/>
    <w:rsid w:val="0097698E"/>
    <w:rsid w:val="00985D58"/>
    <w:rsid w:val="00986E73"/>
    <w:rsid w:val="009B3C40"/>
    <w:rsid w:val="009F7AD9"/>
    <w:rsid w:val="00A2687D"/>
    <w:rsid w:val="00A42540"/>
    <w:rsid w:val="00A50939"/>
    <w:rsid w:val="00A83413"/>
    <w:rsid w:val="00AA6A40"/>
    <w:rsid w:val="00AA75F6"/>
    <w:rsid w:val="00AD00FD"/>
    <w:rsid w:val="00AD06C9"/>
    <w:rsid w:val="00AF0A8E"/>
    <w:rsid w:val="00B24598"/>
    <w:rsid w:val="00B27019"/>
    <w:rsid w:val="00B274FB"/>
    <w:rsid w:val="00B352D2"/>
    <w:rsid w:val="00B431AA"/>
    <w:rsid w:val="00B47539"/>
    <w:rsid w:val="00B53918"/>
    <w:rsid w:val="00B5664D"/>
    <w:rsid w:val="00B76A83"/>
    <w:rsid w:val="00B8614B"/>
    <w:rsid w:val="00BA5B40"/>
    <w:rsid w:val="00BB4F38"/>
    <w:rsid w:val="00BD0206"/>
    <w:rsid w:val="00BF74D4"/>
    <w:rsid w:val="00C1711F"/>
    <w:rsid w:val="00C2098A"/>
    <w:rsid w:val="00C5444A"/>
    <w:rsid w:val="00C567F0"/>
    <w:rsid w:val="00C612DA"/>
    <w:rsid w:val="00C62C50"/>
    <w:rsid w:val="00C7741E"/>
    <w:rsid w:val="00C875AB"/>
    <w:rsid w:val="00CA03A2"/>
    <w:rsid w:val="00CA3DF1"/>
    <w:rsid w:val="00CA4581"/>
    <w:rsid w:val="00CE18D5"/>
    <w:rsid w:val="00D04109"/>
    <w:rsid w:val="00D97A41"/>
    <w:rsid w:val="00DA5A99"/>
    <w:rsid w:val="00DD3CF6"/>
    <w:rsid w:val="00DD42AB"/>
    <w:rsid w:val="00DD6416"/>
    <w:rsid w:val="00DE40B1"/>
    <w:rsid w:val="00DE4EBC"/>
    <w:rsid w:val="00DF4E0A"/>
    <w:rsid w:val="00DF72B2"/>
    <w:rsid w:val="00E02DCD"/>
    <w:rsid w:val="00E12C60"/>
    <w:rsid w:val="00E22E87"/>
    <w:rsid w:val="00E57630"/>
    <w:rsid w:val="00E86C2B"/>
    <w:rsid w:val="00EB2D52"/>
    <w:rsid w:val="00EC0C90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CE06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FormatvorlageFettNach3pt">
    <w:name w:val="Formatvorlage Fett Nach:  3 pt"/>
    <w:basedOn w:val="Normal"/>
    <w:rsid w:val="00AD06C9"/>
    <w:pPr>
      <w:spacing w:before="120" w:after="60" w:line="240" w:lineRule="auto"/>
    </w:pPr>
    <w:rPr>
      <w:rFonts w:ascii="Palatino Linotype" w:eastAsia="MS Mincho" w:hAnsi="Palatino Linotype" w:cs="Times New Roman"/>
      <w:b/>
      <w:bCs/>
      <w:szCs w:val="20"/>
      <w:lang w:val="de-CH" w:eastAsia="de-CH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76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es\AppData\Local\Microsoft\Office\16.0\DTS\en-US%7b6ECD46C5-273C-46B5-9474-B6F935839B94%7d\%7b612EEB70-C988-41DA-B4AD-5345D371316E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FD4E389587F40B19945B2A0002C7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DB2A6-54C6-4E06-A5F4-87224BE23A1C}"/>
      </w:docPartPr>
      <w:docPartBody>
        <w:p w:rsidR="00272DC9" w:rsidRDefault="003A6712">
          <w:pPr>
            <w:pStyle w:val="9FD4E389587F40B19945B2A0002C7D01"/>
          </w:pPr>
          <w:r w:rsidRPr="00906BEE">
            <w:t>Objective</w:t>
          </w:r>
        </w:p>
      </w:docPartBody>
    </w:docPart>
    <w:docPart>
      <w:docPartPr>
        <w:name w:val="FE01038793F14021B4B2717946639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8822E-FB67-4E08-BC13-38EB7118DB38}"/>
      </w:docPartPr>
      <w:docPartBody>
        <w:p w:rsidR="00272DC9" w:rsidRDefault="003A6712">
          <w:pPr>
            <w:pStyle w:val="FE01038793F14021B4B2717946639ACE"/>
          </w:pPr>
          <w:r w:rsidRPr="00906BEE">
            <w:t>Skills</w:t>
          </w:r>
        </w:p>
      </w:docPartBody>
    </w:docPart>
    <w:docPart>
      <w:docPartPr>
        <w:name w:val="3B5BAAF192604EACADBEB2157F508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DCE92-1C2F-4CCA-B5CA-7C2CDC547BEA}"/>
      </w:docPartPr>
      <w:docPartBody>
        <w:p w:rsidR="00272DC9" w:rsidRDefault="003A6712">
          <w:pPr>
            <w:pStyle w:val="3B5BAAF192604EACADBEB2157F5084C7"/>
          </w:pPr>
          <w:r w:rsidRPr="00906BEE">
            <w:t>Experience</w:t>
          </w:r>
        </w:p>
      </w:docPartBody>
    </w:docPart>
    <w:docPart>
      <w:docPartPr>
        <w:name w:val="9F850B0108654422A331728DE2FCE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D4903-5F33-4FF9-8497-E886096F9AC9}"/>
      </w:docPartPr>
      <w:docPartBody>
        <w:p w:rsidR="00011E15" w:rsidRDefault="00272DC9" w:rsidP="00272DC9">
          <w:pPr>
            <w:pStyle w:val="9F850B0108654422A331728DE2FCEDED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66"/>
    <w:rsid w:val="00011E15"/>
    <w:rsid w:val="001F7277"/>
    <w:rsid w:val="00233E10"/>
    <w:rsid w:val="00272DC9"/>
    <w:rsid w:val="003A6712"/>
    <w:rsid w:val="00763C30"/>
    <w:rsid w:val="007F5066"/>
    <w:rsid w:val="008E0B48"/>
    <w:rsid w:val="00A430F5"/>
    <w:rsid w:val="00A60D27"/>
    <w:rsid w:val="00EF3AEC"/>
    <w:rsid w:val="00FB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6436825C0142B3831DFC49BF665A2A">
    <w:name w:val="566436825C0142B3831DFC49BF665A2A"/>
    <w:rsid w:val="00011E15"/>
  </w:style>
  <w:style w:type="paragraph" w:customStyle="1" w:styleId="9FD4E389587F40B19945B2A0002C7D01">
    <w:name w:val="9FD4E389587F40B19945B2A0002C7D01"/>
  </w:style>
  <w:style w:type="paragraph" w:customStyle="1" w:styleId="FE01038793F14021B4B2717946639ACE">
    <w:name w:val="FE01038793F14021B4B2717946639ACE"/>
  </w:style>
  <w:style w:type="paragraph" w:customStyle="1" w:styleId="9F850B0108654422A331728DE2FCEDED">
    <w:name w:val="9F850B0108654422A331728DE2FCEDED"/>
    <w:rsid w:val="00272DC9"/>
  </w:style>
  <w:style w:type="paragraph" w:customStyle="1" w:styleId="3B5BAAF192604EACADBEB2157F5084C7">
    <w:name w:val="3B5BAAF192604EACADBEB2157F5084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{612EEB70-C988-41DA-B4AD-5345D371316E}tf16392716_win32</Template>
  <TotalTime>0</TotalTime>
  <Pages>2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2021-07-18T14:13:00Z</dcterms:created>
  <dcterms:modified xsi:type="dcterms:W3CDTF">2021-10-30T09:44:00Z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